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13AF" w:rsidRDefault="00191CC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47625"/>
                <wp:wrapNone/>
                <wp:docPr id="28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5F7DF92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X9LV0RACAADq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267863" w:rsidRDefault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1F94A" wp14:editId="00C57AC8">
                <wp:simplePos x="0" y="0"/>
                <wp:positionH relativeFrom="column">
                  <wp:posOffset>314960</wp:posOffset>
                </wp:positionH>
                <wp:positionV relativeFrom="paragraph">
                  <wp:posOffset>83185</wp:posOffset>
                </wp:positionV>
                <wp:extent cx="2496185" cy="843280"/>
                <wp:effectExtent l="0" t="0" r="0" b="508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  <w:t>张 君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3"/>
                                <w:szCs w:val="28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1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应聘岗位</w:t>
                            </w:r>
                            <w:r w:rsidR="00DD4D6F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：</w:t>
                            </w:r>
                            <w:r w:rsidR="006C147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服务端开发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F94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.8pt;margin-top:6.55pt;width:196.55pt;height:6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" filled="f" stroked="f">
                <v:textbox style="mso-fit-shape-to-text:t"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  <w:t>张 君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3"/>
                          <w:szCs w:val="28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1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应聘岗位</w:t>
                      </w:r>
                      <w:r w:rsidR="00DD4D6F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：</w:t>
                      </w:r>
                      <w:r w:rsidR="006C147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服务端开发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3F78A" wp14:editId="3A3C3B68">
                <wp:simplePos x="0" y="0"/>
                <wp:positionH relativeFrom="column">
                  <wp:posOffset>5962650</wp:posOffset>
                </wp:positionH>
                <wp:positionV relativeFrom="paragraph">
                  <wp:posOffset>104140</wp:posOffset>
                </wp:positionV>
                <wp:extent cx="975360" cy="1080770"/>
                <wp:effectExtent l="0" t="1270" r="0" b="381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080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56EA8" wp14:editId="5412F753">
                                  <wp:extent cx="700405" cy="985520"/>
                                  <wp:effectExtent l="0" t="0" r="4445" b="5080"/>
                                  <wp:docPr id="44" name="图片 44" descr="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405" cy="985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F78A" id="Text Box 41" o:spid="_x0000_s1027" type="#_x0000_t202" style="position:absolute;left:0;text-align:left;margin-left:469.5pt;margin-top:8.2pt;width:76.8pt;height:85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" stroked="f">
                <v:fill angle="90" focus="100%" type="gradient">
                  <o:fill v:ext="view" type="gradientUnscaled"/>
                </v:fill>
                <v:textbox style="layout-flow:vertical-ideographic;mso-fit-shape-to-text:t">
                  <w:txbxContent>
                    <w:p w:rsidR="00267863" w:rsidRDefault="00267863" w:rsidP="00267863">
                      <w:r>
                        <w:rPr>
                          <w:noProof/>
                        </w:rPr>
                        <w:drawing>
                          <wp:inline distT="0" distB="0" distL="0" distR="0" wp14:anchorId="41256EA8" wp14:editId="5412F753">
                            <wp:extent cx="700405" cy="985520"/>
                            <wp:effectExtent l="0" t="0" r="4445" b="5080"/>
                            <wp:docPr id="44" name="图片 44" descr="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405" cy="985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FD4B1" wp14:editId="614F6C9B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352040" cy="1057275"/>
                <wp:effectExtent l="0" t="0" r="0" b="0"/>
                <wp:wrapNone/>
                <wp:docPr id="1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陕西省西安市碑林区西安交通大学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15935407794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844215862@qq.com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3BFD4B1" id="文本框 69" o:spid="_x0000_s1028" type="#_x0000_t202" style="position:absolute;left:0;text-align:left;margin-left:263.55pt;margin-top:8.2pt;width:185.2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陕西省西安市碑林区西安交通大学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15935407794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844215862@qq.com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65C23" wp14:editId="72097EC8">
                <wp:simplePos x="0" y="0"/>
                <wp:positionH relativeFrom="column">
                  <wp:posOffset>3220085</wp:posOffset>
                </wp:positionH>
                <wp:positionV relativeFrom="paragraph">
                  <wp:posOffset>45720</wp:posOffset>
                </wp:positionV>
                <wp:extent cx="85090" cy="145415"/>
                <wp:effectExtent l="29210" t="635" r="28575" b="6350"/>
                <wp:wrapNone/>
                <wp:docPr id="24" name="定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324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4DEB6" id="定位" o:spid="_x0000_s1026" style="position:absolute;left:0;text-align:left;margin-left:253.55pt;margin-top:3.6pt;width:6.7pt;height:1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>
                <v:path o:connecttype="custom" o:connectlocs="42545,29585;11930,60233;42545,90881;73160,60233;42545,29585;42545,0;85090,17642;85090,102824;42545,145415;0,102824;0,17642;42545,0" o:connectangles="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B737" wp14:editId="66EE9CDC">
                <wp:simplePos x="0" y="0"/>
                <wp:positionH relativeFrom="column">
                  <wp:posOffset>3222625</wp:posOffset>
                </wp:positionH>
                <wp:positionV relativeFrom="paragraph">
                  <wp:posOffset>85725</wp:posOffset>
                </wp:positionV>
                <wp:extent cx="111125" cy="146050"/>
                <wp:effectExtent l="3175" t="4445" r="9525" b="1905"/>
                <wp:wrapNone/>
                <wp:docPr id="29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B0C6" id="电话" o:spid="_x0000_s1026" style="position:absolute;left:0;text-align:left;margin-left:253.75pt;margin-top:6.75pt;width:8.7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>
                <v:path o:connecttype="custom" o:connectlocs="34161,0;40461,5290;49279,31739;46760,39145;31642,46551;60618,102623;75110,94954;84555,96275;108492,116377;109752,123783;95893,141768;83295,143884;146,8464;8965,2116;34161,0" o:connectangles="0,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482B4" wp14:editId="27172AFA">
                <wp:simplePos x="0" y="0"/>
                <wp:positionH relativeFrom="column">
                  <wp:posOffset>233680</wp:posOffset>
                </wp:positionH>
                <wp:positionV relativeFrom="paragraph">
                  <wp:posOffset>140970</wp:posOffset>
                </wp:positionV>
                <wp:extent cx="962025" cy="471805"/>
                <wp:effectExtent l="0" t="0" r="0" b="0"/>
                <wp:wrapNone/>
                <wp:docPr id="3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B0482B4" id="文本框 552" o:spid="_x0000_s1029" type="#_x0000_t202" style="position:absolute;left:0;text-align:left;margin-left:18.4pt;margin-top:11.1pt;width:75.75pt;height:3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88EC3" wp14:editId="14E9B5CB">
                <wp:simplePos x="0" y="0"/>
                <wp:positionH relativeFrom="column">
                  <wp:posOffset>3208655</wp:posOffset>
                </wp:positionH>
                <wp:positionV relativeFrom="paragraph">
                  <wp:posOffset>22225</wp:posOffset>
                </wp:positionV>
                <wp:extent cx="140335" cy="93345"/>
                <wp:effectExtent l="8255" t="1270" r="3810" b="635"/>
                <wp:wrapNone/>
                <wp:docPr id="31" name="信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ED44C" id="信息" o:spid="_x0000_s1026" style="position:absolute;left:0;text-align:left;margin-left:252.65pt;margin-top:1.75pt;width:11.05pt;height: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" path="m1897867,1805825r587870,509909l3073607,1805825,4820061,3320682r-4668648,l1897867,1805825xm,159634l1788328,1710812,,3261996,,159634xm4974795,156753r,3108119l3183146,1710812,4974795,156753xm35040,l4936434,,2485737,2125709,35040,xe" fillcolor="#323e4f" stroked="f">
                <v:path o:connecttype="custom" o:connectlocs="53537,50762;70121,65096;86704,50762;135970,93345;4271,93345;0,4487;50447,48091;0,91695;140335,4406;140335,91776;89794,48091;988,0;139253,0;70121,59754" o:connectangles="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FF640" wp14:editId="64C6D65B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7020560" cy="12700"/>
                <wp:effectExtent l="0" t="7620" r="8890" b="17780"/>
                <wp:wrapNone/>
                <wp:docPr id="32" name="自选图形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0560" cy="127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CD4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自选图形 553" o:spid="_x0000_s1026" type="#_x0000_t34" style="position:absolute;left:0;text-align:left;margin-left:21.75pt;margin-top:8.25pt;width:552.8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" adj="21584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A4A7C" wp14:editId="7AA840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0060" cy="763270"/>
                <wp:effectExtent l="0" t="0" r="0" b="0"/>
                <wp:wrapNone/>
                <wp:docPr id="33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2018.09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至今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西安交通大学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软件工程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硕士学位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西安交通大学研究生学业一等奖学金、新兴二等奖学金、优秀研究生干部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第十一届蓝桥杯JAVA程序设计省赛二等奖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4A7C" id="文本框 88" o:spid="_x0000_s1030" type="#_x0000_t202" style="position:absolute;left:0;text-align:left;margin-left:0;margin-top:-.05pt;width:537.8pt;height:6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2018.09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至今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西安交通大学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软件工程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硕士学位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西安交通大学研究生学业一等奖学金、新兴二等奖学金、优秀研究生干部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第十一届蓝桥杯JAVA程序设计省赛二等奖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8A2B8" wp14:editId="7D473C57">
                <wp:simplePos x="0" y="0"/>
                <wp:positionH relativeFrom="column">
                  <wp:posOffset>0</wp:posOffset>
                </wp:positionH>
                <wp:positionV relativeFrom="paragraph">
                  <wp:posOffset>138485</wp:posOffset>
                </wp:positionV>
                <wp:extent cx="7504430" cy="962108"/>
                <wp:effectExtent l="0" t="0" r="0" b="9525"/>
                <wp:wrapNone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43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2014.09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2018.07      太原理工大学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软件工程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本科学位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清心雨工作室 前端开发</w:t>
                            </w:r>
                          </w:p>
                          <w:p w:rsidR="00085DE4" w:rsidRPr="00085DE4" w:rsidRDefault="00267863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专业学习类奖学金、国家励志奖学金、太原理工大学三好学生</w:t>
                            </w:r>
                          </w:p>
                          <w:p w:rsidR="00085DE4" w:rsidRPr="005D304F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5D304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证书：CET-4，CET-6</w:t>
                            </w:r>
                          </w:p>
                          <w:p w:rsidR="00267863" w:rsidRPr="00C07BBE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85DE4">
                              <w:rPr>
                                <w:rFonts w:ascii="微软雅黑" w:eastAsia="微软雅黑" w:hAnsi="微软雅黑" w:hint="eastAsia"/>
                                <w:noProof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012940" cy="825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294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7BBE" w:rsidRDefault="00C07BBE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2B8" id="Text Box 30" o:spid="_x0000_s1031" type="#_x0000_t202" style="position:absolute;left:0;text-align:left;margin-left:0;margin-top:10.9pt;width:590.9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2014.09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2018.07      太原理工大学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软件工程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本科学位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清心雨工作室 前端开发</w:t>
                      </w:r>
                    </w:p>
                    <w:p w:rsidR="00085DE4" w:rsidRPr="00085DE4" w:rsidRDefault="00267863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专业学习类奖学金、国家励志奖学金、太原理工大学三好学生</w:t>
                      </w:r>
                    </w:p>
                    <w:p w:rsidR="00085DE4" w:rsidRPr="005D304F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 w:rsidRPr="005D304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>证书：CET-4，CET-6</w:t>
                      </w:r>
                    </w:p>
                    <w:p w:rsidR="00267863" w:rsidRPr="00C07BBE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 w:rsidRPr="00085DE4">
                        <w:rPr>
                          <w:rFonts w:ascii="微软雅黑" w:eastAsia="微软雅黑" w:hAnsi="微软雅黑" w:hint="eastAsia"/>
                          <w:noProof/>
                          <w:color w:val="000000"/>
                          <w:kern w:val="24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012940" cy="825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294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7BBE" w:rsidRDefault="00C07BBE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bookmarkStart w:id="0" w:name="_GoBack"/>
      <w:bookmarkEnd w:id="0"/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8EC5060" wp14:editId="0CD44095">
                <wp:simplePos x="0" y="0"/>
                <wp:positionH relativeFrom="column">
                  <wp:posOffset>195221</wp:posOffset>
                </wp:positionH>
                <wp:positionV relativeFrom="paragraph">
                  <wp:posOffset>46935</wp:posOffset>
                </wp:positionV>
                <wp:extent cx="976630" cy="432435"/>
                <wp:effectExtent l="0" t="0" r="0" b="0"/>
                <wp:wrapNone/>
                <wp:docPr id="3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4324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EC5060" id="文本框 557" o:spid="_x0000_s1032" type="#_x0000_t202" style="position:absolute;left:0;text-align:left;margin-left:15.35pt;margin-top:3.7pt;width:76.9pt;height:34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E6E70E4" wp14:editId="3DED9FC3">
                <wp:simplePos x="0" y="0"/>
                <wp:positionH relativeFrom="column">
                  <wp:posOffset>183322</wp:posOffset>
                </wp:positionH>
                <wp:positionV relativeFrom="paragraph">
                  <wp:posOffset>143731</wp:posOffset>
                </wp:positionV>
                <wp:extent cx="7019925" cy="0"/>
                <wp:effectExtent l="0" t="0" r="9525" b="19050"/>
                <wp:wrapNone/>
                <wp:docPr id="46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C549" id="自选图形 570" o:spid="_x0000_s1026" type="#_x0000_t34" style="position:absolute;left:0;text-align:left;margin-left:14.45pt;margin-top:11.3pt;width:552.75pt;height:0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5ACC1B3" wp14:editId="3F8FC140">
                <wp:simplePos x="0" y="0"/>
                <wp:positionH relativeFrom="column">
                  <wp:posOffset>-70237</wp:posOffset>
                </wp:positionH>
                <wp:positionV relativeFrom="paragraph">
                  <wp:posOffset>48067</wp:posOffset>
                </wp:positionV>
                <wp:extent cx="7571740" cy="1165860"/>
                <wp:effectExtent l="0" t="0" r="0" b="0"/>
                <wp:wrapNone/>
                <wp:docPr id="3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740" cy="1165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熟悉Java语法，多线程、JUC高并发、集合等基础框架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常用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设计模式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对JVM原理有初步理解【运行时内存区域，GC算法，内存模型JMM，类加载】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掌握基本的数据结构和算法【链表，数组，哈希，排序，查找等】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了解基本的计算机网络协议【HTTP， TCP和UDP等】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C1B3" id="_x0000_s1033" type="#_x0000_t202" style="position:absolute;left:0;text-align:left;margin-left:-5.55pt;margin-top:3.8pt;width:596.2pt;height:91.8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熟悉Java语法，多线程、JUC高并发、集合等基础框架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了解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常用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设计模式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对JVM原理有初步理解【运行时内存区域，GC算法，内存模型JMM，类加载】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掌握基本的数据结构和算法【链表，数组，哈希，排序，查找等】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了解基本的计算机网络协议【HTTP， TCP和UDP等】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F2A1366" wp14:editId="6C371E46">
                <wp:simplePos x="0" y="0"/>
                <wp:positionH relativeFrom="column">
                  <wp:posOffset>198783</wp:posOffset>
                </wp:positionH>
                <wp:positionV relativeFrom="paragraph">
                  <wp:posOffset>152345</wp:posOffset>
                </wp:positionV>
                <wp:extent cx="814650" cy="445273"/>
                <wp:effectExtent l="0" t="0" r="0" b="0"/>
                <wp:wrapNone/>
                <wp:docPr id="41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50" cy="445273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1366" id="文本框 569" o:spid="_x0000_s1034" type="#_x0000_t202" style="position:absolute;left:0;text-align:left;margin-left:15.65pt;margin-top:12pt;width:64.15pt;height:35.0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B0CD57" wp14:editId="0DC22646">
                <wp:simplePos x="0" y="0"/>
                <wp:positionH relativeFrom="column">
                  <wp:posOffset>196160</wp:posOffset>
                </wp:positionH>
                <wp:positionV relativeFrom="paragraph">
                  <wp:posOffset>139065</wp:posOffset>
                </wp:positionV>
                <wp:extent cx="7019925" cy="0"/>
                <wp:effectExtent l="0" t="0" r="9525" b="19050"/>
                <wp:wrapNone/>
                <wp:docPr id="43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B6C07" id="自选图形 570" o:spid="_x0000_s1026" type="#_x0000_t34" style="position:absolute;left:0;text-align:left;margin-left:15.45pt;margin-top:10.95pt;width:552.7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66ED752" wp14:editId="1547520A">
                <wp:simplePos x="0" y="0"/>
                <wp:positionH relativeFrom="column">
                  <wp:posOffset>-52070</wp:posOffset>
                </wp:positionH>
                <wp:positionV relativeFrom="paragraph">
                  <wp:posOffset>30480</wp:posOffset>
                </wp:positionV>
                <wp:extent cx="7450455" cy="907415"/>
                <wp:effectExtent l="0" t="0" r="0" b="0"/>
                <wp:wrapNone/>
                <wp:docPr id="4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西安绿盟科技 2020.11-2021.01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山西瑞德尔信息技术有限公司软件开发部         2018.0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2018.0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8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中国软件与技术服务股份有限公司OA事业部     2017.11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2018.0</w:t>
                            </w:r>
                            <w:r w:rsidR="007A34A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ED752" id="文本框 94" o:spid="_x0000_s1035" type="#_x0000_t202" style="position:absolute;left:0;text-align:left;margin-left:-4.1pt;margin-top:2.4pt;width:586.65pt;height:71.4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西安绿盟科技 2020.11-2021.01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山西瑞德尔信息技术有限公司软件开发部         2018.0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2018.0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8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中国软件与技术服务股份有限公司OA事业部     2017.11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2018.0</w:t>
                      </w:r>
                      <w:r w:rsidR="007A34A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3CEC3E8" wp14:editId="3E3E854E">
                <wp:simplePos x="0" y="0"/>
                <wp:positionH relativeFrom="column">
                  <wp:posOffset>201074</wp:posOffset>
                </wp:positionH>
                <wp:positionV relativeFrom="paragraph">
                  <wp:posOffset>97183</wp:posOffset>
                </wp:positionV>
                <wp:extent cx="913130" cy="454025"/>
                <wp:effectExtent l="0" t="0" r="0" b="0"/>
                <wp:wrapNone/>
                <wp:docPr id="38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540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3CEC3E8" id="_x0000_s1036" type="#_x0000_t202" style="position:absolute;left:0;text-align:left;margin-left:15.85pt;margin-top:7.65pt;width:71.9pt;height:35.7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8E1BF4E" wp14:editId="1774FAAA">
                <wp:simplePos x="0" y="0"/>
                <wp:positionH relativeFrom="column">
                  <wp:posOffset>186773</wp:posOffset>
                </wp:positionH>
                <wp:positionV relativeFrom="paragraph">
                  <wp:posOffset>66675</wp:posOffset>
                </wp:positionV>
                <wp:extent cx="7067550" cy="0"/>
                <wp:effectExtent l="0" t="0" r="19050" b="19050"/>
                <wp:wrapNone/>
                <wp:docPr id="40" name="自选图形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12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8" o:spid="_x0000_s1026" type="#_x0000_t32" style="position:absolute;left:0;text-align:left;margin-left:14.7pt;margin-top:5.25pt;width:556.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323D8E1" wp14:editId="41442321">
                <wp:simplePos x="0" y="0"/>
                <wp:positionH relativeFrom="column">
                  <wp:posOffset>-52622</wp:posOffset>
                </wp:positionH>
                <wp:positionV relativeFrom="paragraph">
                  <wp:posOffset>134979</wp:posOffset>
                </wp:positionV>
                <wp:extent cx="7555865" cy="5756910"/>
                <wp:effectExtent l="0" t="0" r="0" b="0"/>
                <wp:wrapNone/>
                <wp:docPr id="3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865" cy="575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2020.11~2021.01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自动化测试平台（后台）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    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录入400条绿盟企业安全平台自动化测试用例、梳理日志解析场景用例（测试）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用celery框架实现定时任务注册，多线程执行任务（后台）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cs="微软雅黑" w:hint="default"/>
                                <w:bCs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绿盟企业安全平台（前端）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工单管理：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企业运维人员对危险资产进行运维操作时，责任人创建发起工单进行处置，流转，审批到关闭一系列流程</w:t>
                            </w:r>
                          </w:p>
                          <w:p w:rsid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用户威胁分析：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用户账户为粒度，一台设备被不同用户登录使用，用户在线期间产生的威胁事件，关联的运维事件</w:t>
                            </w:r>
                          </w:p>
                          <w:p w:rsidR="00267863" w:rsidRP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外置存储：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设计外置文件服务器进行快照备份，展示备份列表信息，统计内外置存储空间，配置NFS服务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3D8E1" id="矩形 25" o:spid="_x0000_s1037" style="position:absolute;left:0;text-align:left;margin-left:-4.15pt;margin-top:10.65pt;width:594.95pt;height:453.3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2020.11~2021.01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自动化测试平台（后台）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323E4F"/>
                          <w:kern w:val="24"/>
                          <w:sz w:val="22"/>
                        </w:rPr>
                        <w:t xml:space="preserve">                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：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录入400条绿盟企业安全平台自动化测试用例、梳理日志解析场景用例（测试）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用celery框架实现定时任务注册，多线程执行任务（后台）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cs="微软雅黑" w:hint="default"/>
                          <w:bCs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绿盟企业安全平台（前端）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工单管理：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企业运维人员对危险资产进行运维操作时，责任人创建发起工单进行处置，流转，审批到关闭一系列流程</w:t>
                      </w:r>
                    </w:p>
                    <w:p w:rsid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用户威胁分析：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用户账户为粒度，一台设备被不同用户登录使用，用户在线期间产生的威胁事件，关联的运维事件</w:t>
                      </w:r>
                    </w:p>
                    <w:p w:rsidR="00267863" w:rsidRP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外置存储：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设计外置文件服务器进行快照备份，展示备份列表信息，统计内外置存储空间，配置NFS服务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/>
    <w:p w:rsidR="00267863" w:rsidRDefault="00267863" w:rsidP="00267863"/>
    <w:p w:rsidR="00267863" w:rsidRDefault="00267863" w:rsidP="00267863"/>
    <w:p w:rsidR="00267863" w:rsidRDefault="00267863" w:rsidP="00267863">
      <w:r>
        <w:rPr>
          <w:rFonts w:hint="eastAsia"/>
        </w:rPr>
        <w:tab/>
      </w:r>
    </w:p>
    <w:p w:rsidR="00267863" w:rsidRDefault="00267863" w:rsidP="00267863"/>
    <w:p w:rsidR="00267863" w:rsidRDefault="00267863" w:rsidP="00267863"/>
    <w:p w:rsidR="00B513AF" w:rsidRDefault="005F3C9F">
      <w:pPr>
        <w:adjustRightInd w:val="0"/>
        <w:snapToGrid w:val="0"/>
      </w:pPr>
      <w:r>
        <w:rPr>
          <w:rFonts w:ascii="微软雅黑" w:eastAsia="微软雅黑" w:hAnsi="微软雅黑"/>
          <w:noProof/>
          <w:color w:val="000000"/>
          <w:kern w:val="24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05227" wp14:editId="761C6A52">
                <wp:simplePos x="0" y="0"/>
                <wp:positionH relativeFrom="column">
                  <wp:posOffset>-344384</wp:posOffset>
                </wp:positionH>
                <wp:positionV relativeFrom="paragraph">
                  <wp:posOffset>190005</wp:posOffset>
                </wp:positionV>
                <wp:extent cx="7869134" cy="280670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4" cy="280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08E" w:rsidRDefault="00085DE4" w:rsidP="00C80E07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2020.01~2020.0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  <w:r w:rsidRPr="001A04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E2708E" w:rsidRDefault="00085DE4" w:rsidP="00E2708E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基于混合</w:t>
                            </w:r>
                            <w:r w:rsidR="002C27CF"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近邻</w:t>
                            </w: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聚类的两阶段离群点检测算法研究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研究主要针对现有算法在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面对多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维空间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海量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检测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离群数据类型单一和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存在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维度诅咒的问题。</w:t>
                            </w:r>
                          </w:p>
                          <w:p w:rsidR="00085DE4" w:rsidRPr="002C27CF" w:rsidRDefault="00085DE4" w:rsidP="002C27C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针对不同的离群点类型，提出分阶段的基于聚类离群点检测算法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；2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受共享近邻减轻高维诅咒问题的启发，提出基于双向共享近邻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与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互近邻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结合形成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混合近邻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的相似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性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度量方式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以混合近邻为基础设计了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方式与局部离群系数；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对聚类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中搜索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近邻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过程进行了加速；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4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算法在超过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10个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真实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数据集上</w:t>
                            </w:r>
                            <w:r w:rsidR="005F3C9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做了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与离群点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实验并和其他</w:t>
                            </w:r>
                            <w:r w:rsidR="000B725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10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种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作了对比</w:t>
                            </w:r>
                          </w:p>
                          <w:p w:rsidR="003B09D3" w:rsidRDefault="00085DE4" w:rsidP="00085DE4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ab/>
                              <w:t xml:space="preserve">    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 2020.0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6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~ </w:t>
                            </w:r>
                            <w:r w:rsidR="00C80E0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</w:t>
                            </w:r>
                            <w:r w:rsidR="00C80E0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8</w:t>
                            </w:r>
                          </w:p>
                          <w:p w:rsidR="00085DE4" w:rsidRPr="008A1653" w:rsidRDefault="00085DE4" w:rsidP="008A165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环保时序数据实时性造假检测应用研究</w:t>
                            </w:r>
                            <w:r w:rsid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主要解决现有算法面对时序数据集异常检测时实时性差的问题</w:t>
                            </w:r>
                          </w:p>
                          <w:p w:rsidR="00085DE4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依据标准差与数据波动趋势相关性，初步使用不同滑动窗口内数据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变化抖动强弱判断是否造假 </w:t>
                            </w:r>
                          </w:p>
                          <w:p w:rsidR="00780090" w:rsidRPr="001A048E" w:rsidRDefault="00780090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085DE4" w:rsidRPr="000801D9" w:rsidRDefault="00085DE4" w:rsidP="00085D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5227" id="文本框 49" o:spid="_x0000_s1038" type="#_x0000_t202" style="position:absolute;left:0;text-align:left;margin-left:-27.1pt;margin-top:14.95pt;width:619.6pt;height:2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E2708E" w:rsidRDefault="00085DE4" w:rsidP="00C80E07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2020.01~2020.0</w:t>
                      </w:r>
                      <w:r w:rsidR="00E270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  <w:r w:rsidRPr="001A04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E2708E" w:rsidRDefault="00085DE4" w:rsidP="00E2708E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基于混合</w:t>
                      </w:r>
                      <w:r w:rsidR="002C27CF"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近邻</w:t>
                      </w: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聚类的两阶段离群点检测算法研究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研究主要针对现有算法在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面对多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维空间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海量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检测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离群数据类型单一和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存在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维度诅咒的问题。</w:t>
                      </w:r>
                    </w:p>
                    <w:p w:rsidR="00085DE4" w:rsidRPr="002C27CF" w:rsidRDefault="00085DE4" w:rsidP="002C27CF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针对不同的离群点类型，提出分阶段的基于聚类离群点检测算法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；2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受共享近邻减轻高维诅咒问题的启发，提出基于双向共享近邻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与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互近邻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结合形成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混合近邻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的相似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性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度量方式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以混合近邻为基础设计了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方式与局部离群系数；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对聚类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中搜索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近邻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过程进行了加速；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4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算法在超过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10个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真实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数据集上</w:t>
                      </w:r>
                      <w:r w:rsidR="005F3C9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做了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与离群点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实验并和其他</w:t>
                      </w:r>
                      <w:r w:rsidR="000B725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10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种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</w:t>
                      </w:r>
                      <w:r w:rsidR="00E2708E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作了对比</w:t>
                      </w:r>
                    </w:p>
                    <w:p w:rsidR="003B09D3" w:rsidRDefault="00085DE4" w:rsidP="00085DE4">
                      <w:pPr>
                        <w:spacing w:line="380" w:lineRule="exact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ab/>
                        <w:t xml:space="preserve">    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 2020.0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6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~ </w:t>
                      </w:r>
                      <w:r w:rsidR="00C80E07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</w:t>
                      </w:r>
                      <w:r w:rsidR="00C80E07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8</w:t>
                      </w:r>
                    </w:p>
                    <w:p w:rsidR="00085DE4" w:rsidRPr="008A1653" w:rsidRDefault="00085DE4" w:rsidP="008A1653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环保时序数据实时性造假检测应用研究</w:t>
                      </w:r>
                      <w:r w:rsid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主要解决现有算法面对时序数据集异常检测时实时性差的问题</w:t>
                      </w:r>
                    </w:p>
                    <w:p w:rsidR="00085DE4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依据标准差与数据波动趋势相关性，初步使用不同滑动窗口内数据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变化抖动强弱判断是否造假 </w:t>
                      </w:r>
                    </w:p>
                    <w:p w:rsidR="00780090" w:rsidRPr="001A048E" w:rsidRDefault="00780090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085DE4" w:rsidRPr="000801D9" w:rsidRDefault="00085DE4" w:rsidP="00085DE4"/>
                  </w:txbxContent>
                </v:textbox>
              </v:shape>
            </w:pict>
          </mc:Fallback>
        </mc:AlternateContent>
      </w:r>
      <w:r w:rsidR="007066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D9E2" wp14:editId="233E6E39">
                <wp:simplePos x="0" y="0"/>
                <wp:positionH relativeFrom="column">
                  <wp:posOffset>0</wp:posOffset>
                </wp:positionH>
                <wp:positionV relativeFrom="paragraph">
                  <wp:posOffset>2341</wp:posOffset>
                </wp:positionV>
                <wp:extent cx="7524750" cy="200025"/>
                <wp:effectExtent l="0" t="0" r="19050" b="47625"/>
                <wp:wrapNone/>
                <wp:docPr id="4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383FDBB5" id="矩形 572" o:spid="_x0000_s1026" style="position:absolute;left:0;text-align:left;margin-left:0;margin-top:.2pt;width:592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" fillcolor="#323e4f" stroked="f" strokeweight="3pt">
                <v:shadow on="t" color="#525252" opacity=".5" offset="1pt"/>
              </v:rect>
            </w:pict>
          </mc:Fallback>
        </mc:AlternateContent>
      </w:r>
    </w:p>
    <w:p w:rsidR="00085DE4" w:rsidRDefault="00085DE4" w:rsidP="00085DE4">
      <w:pPr>
        <w:spacing w:line="300" w:lineRule="exact"/>
        <w:rPr>
          <w:rFonts w:ascii="微软雅黑" w:eastAsia="微软雅黑" w:hAnsi="微软雅黑"/>
          <w:color w:val="000000"/>
          <w:kern w:val="24"/>
          <w:sz w:val="20"/>
        </w:rPr>
      </w:pPr>
    </w:p>
    <w:p w:rsidR="00B513AF" w:rsidRPr="00085DE4" w:rsidRDefault="00780090">
      <w:r>
        <w:rPr>
          <w:rFonts w:ascii="微软雅黑" w:eastAsia="微软雅黑" w:hAnsi="微软雅黑"/>
          <w:noProof/>
          <w:color w:val="000000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34C8503" wp14:editId="7997746A">
                <wp:simplePos x="0" y="0"/>
                <wp:positionH relativeFrom="column">
                  <wp:posOffset>-339090</wp:posOffset>
                </wp:positionH>
                <wp:positionV relativeFrom="paragraph">
                  <wp:posOffset>2670317</wp:posOffset>
                </wp:positionV>
                <wp:extent cx="7927450" cy="137557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7450" cy="13755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90" w:rsidRDefault="00780090" w:rsidP="00780090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</w:t>
                            </w:r>
                            <w:r w:rsidR="006D7E4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</w:p>
                          <w:p w:rsidR="00780090" w:rsidRPr="00E2708E" w:rsidRDefault="00780090" w:rsidP="0078009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千万级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电商高并发与秒杀实战</w:t>
                            </w:r>
                          </w:p>
                          <w:p w:rsidR="00780090" w:rsidRPr="001A048E" w:rsidRDefault="007F4E68" w:rsidP="0078009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="00780090"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描述：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用户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几百万的母婴用品垂直电商，实现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PV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值达上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万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的秒杀系统</w:t>
                            </w:r>
                          </w:p>
                          <w:p w:rsidR="00780090" w:rsidRDefault="007F4E68" w:rsidP="0078009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="00780090"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亮点：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1.使用Redis缓存优化静态数据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 2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.Redis解决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超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发和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超卖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问题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；3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.RabbitMQ流量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削峰</w:t>
                            </w:r>
                          </w:p>
                          <w:p w:rsidR="00780090" w:rsidRPr="00780090" w:rsidRDefault="00780090" w:rsidP="00780090">
                            <w:pPr>
                              <w:spacing w:line="380" w:lineRule="exact"/>
                              <w:ind w:left="10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              4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.Ngix模拟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负载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均衡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设置集群session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共享</w:t>
                            </w:r>
                          </w:p>
                          <w:p w:rsidR="00780090" w:rsidRPr="00780090" w:rsidRDefault="00780090" w:rsidP="00780090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780090" w:rsidRPr="00780090" w:rsidRDefault="00780090" w:rsidP="00780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8503" id="文本框 50" o:spid="_x0000_s1039" type="#_x0000_t202" style="position:absolute;left:0;text-align:left;margin-left:-26.7pt;margin-top:210.25pt;width:624.2pt;height:108.3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780090" w:rsidRDefault="00780090" w:rsidP="00780090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</w:t>
                      </w:r>
                      <w:r w:rsidR="006D7E4F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</w:p>
                    <w:p w:rsidR="00780090" w:rsidRPr="00E2708E" w:rsidRDefault="00780090" w:rsidP="00780090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千万级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24292E"/>
                          <w:kern w:val="0"/>
                          <w:szCs w:val="21"/>
                        </w:rPr>
                        <w:t>电商高并发与秒杀实战</w:t>
                      </w:r>
                    </w:p>
                    <w:p w:rsidR="00780090" w:rsidRPr="001A048E" w:rsidRDefault="007F4E68" w:rsidP="00780090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="00780090"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描述：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用户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几百万的母婴用品垂直电商，实现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PV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值达上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万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的秒杀系统</w:t>
                      </w:r>
                    </w:p>
                    <w:p w:rsidR="00780090" w:rsidRDefault="007F4E68" w:rsidP="00780090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="00780090"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亮点：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1.使用Redis缓存优化静态数据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 2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.Redis解决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超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发和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超卖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问题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；3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.RabbitMQ流量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削峰</w:t>
                      </w:r>
                    </w:p>
                    <w:p w:rsidR="00780090" w:rsidRPr="00780090" w:rsidRDefault="00780090" w:rsidP="00780090">
                      <w:pPr>
                        <w:spacing w:line="380" w:lineRule="exact"/>
                        <w:ind w:left="100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              4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.Ngix模拟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负载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均衡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设置集群session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共享</w:t>
                      </w:r>
                    </w:p>
                    <w:p w:rsidR="00780090" w:rsidRPr="00780090" w:rsidRDefault="00780090" w:rsidP="00780090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780090" w:rsidRPr="00780090" w:rsidRDefault="00780090" w:rsidP="00780090"/>
                  </w:txbxContent>
                </v:textbox>
              </v:shape>
            </w:pict>
          </mc:Fallback>
        </mc:AlternateContent>
      </w:r>
    </w:p>
    <w:sectPr w:rsidR="00B513AF" w:rsidRPr="00085DE4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3A" w:rsidRDefault="002F153A" w:rsidP="008F1899">
      <w:r>
        <w:separator/>
      </w:r>
    </w:p>
  </w:endnote>
  <w:endnote w:type="continuationSeparator" w:id="0">
    <w:p w:rsidR="002F153A" w:rsidRDefault="002F153A" w:rsidP="008F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3A" w:rsidRDefault="002F153A" w:rsidP="008F1899">
      <w:r>
        <w:separator/>
      </w:r>
    </w:p>
  </w:footnote>
  <w:footnote w:type="continuationSeparator" w:id="0">
    <w:p w:rsidR="002F153A" w:rsidRDefault="002F153A" w:rsidP="008F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E215AC"/>
    <w:multiLevelType w:val="singleLevel"/>
    <w:tmpl w:val="85E21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26176AF3"/>
    <w:multiLevelType w:val="hybridMultilevel"/>
    <w:tmpl w:val="12CEB84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358905B2"/>
    <w:multiLevelType w:val="hybridMultilevel"/>
    <w:tmpl w:val="63E4B97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48E94489"/>
    <w:multiLevelType w:val="hybridMultilevel"/>
    <w:tmpl w:val="0F1C0398"/>
    <w:lvl w:ilvl="0" w:tplc="04090005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6">
    <w:nsid w:val="4F5A765A"/>
    <w:multiLevelType w:val="hybridMultilevel"/>
    <w:tmpl w:val="5E822CD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03672"/>
    <w:rsid w:val="00003AAC"/>
    <w:rsid w:val="000176B0"/>
    <w:rsid w:val="00032FD1"/>
    <w:rsid w:val="00035899"/>
    <w:rsid w:val="00042DC8"/>
    <w:rsid w:val="000478B4"/>
    <w:rsid w:val="00052C96"/>
    <w:rsid w:val="000532E3"/>
    <w:rsid w:val="000558B8"/>
    <w:rsid w:val="00062438"/>
    <w:rsid w:val="00066297"/>
    <w:rsid w:val="00071879"/>
    <w:rsid w:val="000801D9"/>
    <w:rsid w:val="00081C66"/>
    <w:rsid w:val="000826FB"/>
    <w:rsid w:val="00082D7C"/>
    <w:rsid w:val="00085DE4"/>
    <w:rsid w:val="0008653C"/>
    <w:rsid w:val="0009030D"/>
    <w:rsid w:val="000903DD"/>
    <w:rsid w:val="000927FF"/>
    <w:rsid w:val="000A59D8"/>
    <w:rsid w:val="000B253B"/>
    <w:rsid w:val="000B725B"/>
    <w:rsid w:val="000B7EAF"/>
    <w:rsid w:val="000C178C"/>
    <w:rsid w:val="000C1B9A"/>
    <w:rsid w:val="000C1E4A"/>
    <w:rsid w:val="000C6869"/>
    <w:rsid w:val="000E699C"/>
    <w:rsid w:val="000F3D65"/>
    <w:rsid w:val="001164E4"/>
    <w:rsid w:val="00132305"/>
    <w:rsid w:val="00136497"/>
    <w:rsid w:val="0014783F"/>
    <w:rsid w:val="00150944"/>
    <w:rsid w:val="00152B72"/>
    <w:rsid w:val="00155B8D"/>
    <w:rsid w:val="0016096B"/>
    <w:rsid w:val="00173D49"/>
    <w:rsid w:val="00177E56"/>
    <w:rsid w:val="0018380A"/>
    <w:rsid w:val="00187EFF"/>
    <w:rsid w:val="001914AB"/>
    <w:rsid w:val="00191CC9"/>
    <w:rsid w:val="00192A42"/>
    <w:rsid w:val="00197466"/>
    <w:rsid w:val="001A048E"/>
    <w:rsid w:val="001A517E"/>
    <w:rsid w:val="001A68FD"/>
    <w:rsid w:val="001B0EC5"/>
    <w:rsid w:val="001B3576"/>
    <w:rsid w:val="001B565A"/>
    <w:rsid w:val="001C45B9"/>
    <w:rsid w:val="001E409B"/>
    <w:rsid w:val="001F4242"/>
    <w:rsid w:val="002072B7"/>
    <w:rsid w:val="00224A43"/>
    <w:rsid w:val="00246AC5"/>
    <w:rsid w:val="00250C36"/>
    <w:rsid w:val="002657AD"/>
    <w:rsid w:val="00266660"/>
    <w:rsid w:val="00267863"/>
    <w:rsid w:val="002731BE"/>
    <w:rsid w:val="002843A1"/>
    <w:rsid w:val="002A26AA"/>
    <w:rsid w:val="002A2EB9"/>
    <w:rsid w:val="002A32CE"/>
    <w:rsid w:val="002B77DC"/>
    <w:rsid w:val="002C27CF"/>
    <w:rsid w:val="002C3D05"/>
    <w:rsid w:val="002D24B4"/>
    <w:rsid w:val="002D410A"/>
    <w:rsid w:val="002D4232"/>
    <w:rsid w:val="002F153A"/>
    <w:rsid w:val="00302EB2"/>
    <w:rsid w:val="00304FF1"/>
    <w:rsid w:val="0030530B"/>
    <w:rsid w:val="00305DF3"/>
    <w:rsid w:val="00317CDB"/>
    <w:rsid w:val="00324D80"/>
    <w:rsid w:val="00324DE4"/>
    <w:rsid w:val="003335E2"/>
    <w:rsid w:val="003357D4"/>
    <w:rsid w:val="00335E8E"/>
    <w:rsid w:val="00344C55"/>
    <w:rsid w:val="003465D8"/>
    <w:rsid w:val="00351A58"/>
    <w:rsid w:val="003546D9"/>
    <w:rsid w:val="003617FC"/>
    <w:rsid w:val="0039501B"/>
    <w:rsid w:val="003A0E76"/>
    <w:rsid w:val="003A59AD"/>
    <w:rsid w:val="003A696B"/>
    <w:rsid w:val="003A7CEC"/>
    <w:rsid w:val="003B09D3"/>
    <w:rsid w:val="003B1A82"/>
    <w:rsid w:val="003B5247"/>
    <w:rsid w:val="003C319E"/>
    <w:rsid w:val="003D3A15"/>
    <w:rsid w:val="003D7C80"/>
    <w:rsid w:val="003E08E6"/>
    <w:rsid w:val="003E226A"/>
    <w:rsid w:val="003E3422"/>
    <w:rsid w:val="003E7C7B"/>
    <w:rsid w:val="0040052A"/>
    <w:rsid w:val="00403BAA"/>
    <w:rsid w:val="00414C51"/>
    <w:rsid w:val="004269BC"/>
    <w:rsid w:val="00437D78"/>
    <w:rsid w:val="00440A45"/>
    <w:rsid w:val="00446A72"/>
    <w:rsid w:val="00452EDD"/>
    <w:rsid w:val="00474A15"/>
    <w:rsid w:val="004754E8"/>
    <w:rsid w:val="0048268C"/>
    <w:rsid w:val="00483B07"/>
    <w:rsid w:val="0048636C"/>
    <w:rsid w:val="0049232E"/>
    <w:rsid w:val="004941E0"/>
    <w:rsid w:val="004A3414"/>
    <w:rsid w:val="004A7047"/>
    <w:rsid w:val="004D0975"/>
    <w:rsid w:val="004D198E"/>
    <w:rsid w:val="004D4124"/>
    <w:rsid w:val="004E5B9B"/>
    <w:rsid w:val="004F79C1"/>
    <w:rsid w:val="00502581"/>
    <w:rsid w:val="00505DB5"/>
    <w:rsid w:val="00507DEB"/>
    <w:rsid w:val="00514257"/>
    <w:rsid w:val="00521539"/>
    <w:rsid w:val="00545F6A"/>
    <w:rsid w:val="0054617E"/>
    <w:rsid w:val="00551299"/>
    <w:rsid w:val="0056368C"/>
    <w:rsid w:val="00573AAC"/>
    <w:rsid w:val="00582268"/>
    <w:rsid w:val="005829D6"/>
    <w:rsid w:val="0058543F"/>
    <w:rsid w:val="00586840"/>
    <w:rsid w:val="00593896"/>
    <w:rsid w:val="005964A2"/>
    <w:rsid w:val="005A31D2"/>
    <w:rsid w:val="005B2B32"/>
    <w:rsid w:val="005C12F1"/>
    <w:rsid w:val="005C5AAD"/>
    <w:rsid w:val="005D304F"/>
    <w:rsid w:val="005D6E9D"/>
    <w:rsid w:val="005E00EF"/>
    <w:rsid w:val="005F10DD"/>
    <w:rsid w:val="005F3C9F"/>
    <w:rsid w:val="00604592"/>
    <w:rsid w:val="006065EB"/>
    <w:rsid w:val="00606600"/>
    <w:rsid w:val="00613492"/>
    <w:rsid w:val="006135E1"/>
    <w:rsid w:val="00623F70"/>
    <w:rsid w:val="006245D4"/>
    <w:rsid w:val="006326C8"/>
    <w:rsid w:val="006621E6"/>
    <w:rsid w:val="00676C2A"/>
    <w:rsid w:val="006A04FB"/>
    <w:rsid w:val="006A16C7"/>
    <w:rsid w:val="006B7412"/>
    <w:rsid w:val="006C01AB"/>
    <w:rsid w:val="006C129F"/>
    <w:rsid w:val="006C1475"/>
    <w:rsid w:val="006D7E4F"/>
    <w:rsid w:val="006E4970"/>
    <w:rsid w:val="006E7268"/>
    <w:rsid w:val="006F1F92"/>
    <w:rsid w:val="007000B9"/>
    <w:rsid w:val="007041B3"/>
    <w:rsid w:val="007066F4"/>
    <w:rsid w:val="007105B7"/>
    <w:rsid w:val="00715D89"/>
    <w:rsid w:val="007233E8"/>
    <w:rsid w:val="00726D8D"/>
    <w:rsid w:val="00733985"/>
    <w:rsid w:val="007406C5"/>
    <w:rsid w:val="007416B5"/>
    <w:rsid w:val="00751B1B"/>
    <w:rsid w:val="00752238"/>
    <w:rsid w:val="00764DC1"/>
    <w:rsid w:val="00771B37"/>
    <w:rsid w:val="00780090"/>
    <w:rsid w:val="00785DBB"/>
    <w:rsid w:val="007914AB"/>
    <w:rsid w:val="00796179"/>
    <w:rsid w:val="007A34A0"/>
    <w:rsid w:val="007A670C"/>
    <w:rsid w:val="007B39BC"/>
    <w:rsid w:val="007B6E95"/>
    <w:rsid w:val="007B7EDD"/>
    <w:rsid w:val="007D5F22"/>
    <w:rsid w:val="007E4919"/>
    <w:rsid w:val="007F4E68"/>
    <w:rsid w:val="00804F68"/>
    <w:rsid w:val="00806199"/>
    <w:rsid w:val="008148BB"/>
    <w:rsid w:val="00821669"/>
    <w:rsid w:val="00834AB2"/>
    <w:rsid w:val="00841848"/>
    <w:rsid w:val="00844B3B"/>
    <w:rsid w:val="00853AED"/>
    <w:rsid w:val="00871022"/>
    <w:rsid w:val="0087345D"/>
    <w:rsid w:val="00875540"/>
    <w:rsid w:val="008A1653"/>
    <w:rsid w:val="008A44B2"/>
    <w:rsid w:val="008B059C"/>
    <w:rsid w:val="008B2A07"/>
    <w:rsid w:val="008B53E7"/>
    <w:rsid w:val="008E4846"/>
    <w:rsid w:val="008F1899"/>
    <w:rsid w:val="0090144A"/>
    <w:rsid w:val="00903146"/>
    <w:rsid w:val="0090780B"/>
    <w:rsid w:val="00912E6B"/>
    <w:rsid w:val="00916332"/>
    <w:rsid w:val="009179CD"/>
    <w:rsid w:val="00934530"/>
    <w:rsid w:val="009373F0"/>
    <w:rsid w:val="009379BB"/>
    <w:rsid w:val="009536E3"/>
    <w:rsid w:val="0095507E"/>
    <w:rsid w:val="00965CC6"/>
    <w:rsid w:val="009740DE"/>
    <w:rsid w:val="009818B1"/>
    <w:rsid w:val="00981F8B"/>
    <w:rsid w:val="00985841"/>
    <w:rsid w:val="009A6A63"/>
    <w:rsid w:val="009B1E22"/>
    <w:rsid w:val="009B1EE0"/>
    <w:rsid w:val="009C22A0"/>
    <w:rsid w:val="009D2C43"/>
    <w:rsid w:val="009E56F3"/>
    <w:rsid w:val="009E7317"/>
    <w:rsid w:val="009F444C"/>
    <w:rsid w:val="009F7CFF"/>
    <w:rsid w:val="00A00D0B"/>
    <w:rsid w:val="00A13002"/>
    <w:rsid w:val="00A14121"/>
    <w:rsid w:val="00A1470C"/>
    <w:rsid w:val="00A3334A"/>
    <w:rsid w:val="00A541D6"/>
    <w:rsid w:val="00A7360A"/>
    <w:rsid w:val="00A80A4E"/>
    <w:rsid w:val="00A90571"/>
    <w:rsid w:val="00AA526F"/>
    <w:rsid w:val="00AA6743"/>
    <w:rsid w:val="00AB2DE1"/>
    <w:rsid w:val="00AC11F1"/>
    <w:rsid w:val="00AC23E0"/>
    <w:rsid w:val="00AC7CB9"/>
    <w:rsid w:val="00AE38F8"/>
    <w:rsid w:val="00AF7CD7"/>
    <w:rsid w:val="00B066CC"/>
    <w:rsid w:val="00B10F39"/>
    <w:rsid w:val="00B15BD7"/>
    <w:rsid w:val="00B20305"/>
    <w:rsid w:val="00B31C1C"/>
    <w:rsid w:val="00B4430F"/>
    <w:rsid w:val="00B51162"/>
    <w:rsid w:val="00B513AF"/>
    <w:rsid w:val="00B56751"/>
    <w:rsid w:val="00B62F68"/>
    <w:rsid w:val="00B85BDE"/>
    <w:rsid w:val="00B864CC"/>
    <w:rsid w:val="00BA7FA1"/>
    <w:rsid w:val="00BB2335"/>
    <w:rsid w:val="00BB5BE1"/>
    <w:rsid w:val="00BC07CE"/>
    <w:rsid w:val="00BD107F"/>
    <w:rsid w:val="00BE1BCE"/>
    <w:rsid w:val="00BF4B28"/>
    <w:rsid w:val="00C07BBE"/>
    <w:rsid w:val="00C25FE7"/>
    <w:rsid w:val="00C36ABF"/>
    <w:rsid w:val="00C473AE"/>
    <w:rsid w:val="00C80E07"/>
    <w:rsid w:val="00C95EDA"/>
    <w:rsid w:val="00CC16EB"/>
    <w:rsid w:val="00CC760A"/>
    <w:rsid w:val="00CD7770"/>
    <w:rsid w:val="00CE04DF"/>
    <w:rsid w:val="00CE4AA6"/>
    <w:rsid w:val="00CF1617"/>
    <w:rsid w:val="00CF7BF6"/>
    <w:rsid w:val="00D00C4F"/>
    <w:rsid w:val="00D178D4"/>
    <w:rsid w:val="00D35D56"/>
    <w:rsid w:val="00D4391F"/>
    <w:rsid w:val="00D543E0"/>
    <w:rsid w:val="00D62F24"/>
    <w:rsid w:val="00D93148"/>
    <w:rsid w:val="00DA0F50"/>
    <w:rsid w:val="00DB06B1"/>
    <w:rsid w:val="00DB1DE5"/>
    <w:rsid w:val="00DB55ED"/>
    <w:rsid w:val="00DD0985"/>
    <w:rsid w:val="00DD4B0F"/>
    <w:rsid w:val="00DD4D6F"/>
    <w:rsid w:val="00DD64CE"/>
    <w:rsid w:val="00DE05CA"/>
    <w:rsid w:val="00DF71B0"/>
    <w:rsid w:val="00E02EF6"/>
    <w:rsid w:val="00E06791"/>
    <w:rsid w:val="00E14AD3"/>
    <w:rsid w:val="00E20A63"/>
    <w:rsid w:val="00E2708E"/>
    <w:rsid w:val="00E34D65"/>
    <w:rsid w:val="00E41EDD"/>
    <w:rsid w:val="00E51C46"/>
    <w:rsid w:val="00E534FC"/>
    <w:rsid w:val="00E710E5"/>
    <w:rsid w:val="00E76D5B"/>
    <w:rsid w:val="00E84F65"/>
    <w:rsid w:val="00E918FC"/>
    <w:rsid w:val="00EA0B88"/>
    <w:rsid w:val="00EA0D78"/>
    <w:rsid w:val="00EB134D"/>
    <w:rsid w:val="00EB197F"/>
    <w:rsid w:val="00EB5577"/>
    <w:rsid w:val="00ED48CD"/>
    <w:rsid w:val="00ED5A77"/>
    <w:rsid w:val="00ED5D81"/>
    <w:rsid w:val="00ED7658"/>
    <w:rsid w:val="00EE0E55"/>
    <w:rsid w:val="00EE108E"/>
    <w:rsid w:val="00EE1CC2"/>
    <w:rsid w:val="00EE74FF"/>
    <w:rsid w:val="00EF25F7"/>
    <w:rsid w:val="00F023D0"/>
    <w:rsid w:val="00F05957"/>
    <w:rsid w:val="00F20CD7"/>
    <w:rsid w:val="00F222C3"/>
    <w:rsid w:val="00F31884"/>
    <w:rsid w:val="00F31B2B"/>
    <w:rsid w:val="00F44D8E"/>
    <w:rsid w:val="00F464B2"/>
    <w:rsid w:val="00F6462A"/>
    <w:rsid w:val="00F646AB"/>
    <w:rsid w:val="00F65A30"/>
    <w:rsid w:val="00F71154"/>
    <w:rsid w:val="00F7310F"/>
    <w:rsid w:val="00F80EA7"/>
    <w:rsid w:val="00F853D2"/>
    <w:rsid w:val="00F87745"/>
    <w:rsid w:val="00F91A87"/>
    <w:rsid w:val="00FB1EEE"/>
    <w:rsid w:val="00FB4C08"/>
    <w:rsid w:val="00FE1607"/>
    <w:rsid w:val="00FE33DD"/>
    <w:rsid w:val="00FE365F"/>
    <w:rsid w:val="00FE38A7"/>
    <w:rsid w:val="00FE6DCC"/>
    <w:rsid w:val="047B475F"/>
    <w:rsid w:val="06655D09"/>
    <w:rsid w:val="0793513D"/>
    <w:rsid w:val="08775702"/>
    <w:rsid w:val="0D0A3F55"/>
    <w:rsid w:val="0D7D1256"/>
    <w:rsid w:val="0E727805"/>
    <w:rsid w:val="119546E7"/>
    <w:rsid w:val="11EE7E49"/>
    <w:rsid w:val="12FF0E66"/>
    <w:rsid w:val="15A4684A"/>
    <w:rsid w:val="16490CAF"/>
    <w:rsid w:val="17B762C7"/>
    <w:rsid w:val="18BA2340"/>
    <w:rsid w:val="1F672E3F"/>
    <w:rsid w:val="1F7B2724"/>
    <w:rsid w:val="1FB3723A"/>
    <w:rsid w:val="215D740C"/>
    <w:rsid w:val="22533EB9"/>
    <w:rsid w:val="24950E4C"/>
    <w:rsid w:val="2A434F50"/>
    <w:rsid w:val="2B804BE8"/>
    <w:rsid w:val="2BE67C2B"/>
    <w:rsid w:val="2C256D28"/>
    <w:rsid w:val="2CB207DD"/>
    <w:rsid w:val="2E1D693D"/>
    <w:rsid w:val="30157EDB"/>
    <w:rsid w:val="31172EEB"/>
    <w:rsid w:val="31842D55"/>
    <w:rsid w:val="33A647C9"/>
    <w:rsid w:val="33DD7F20"/>
    <w:rsid w:val="35C27F6C"/>
    <w:rsid w:val="36EC217C"/>
    <w:rsid w:val="37B13F89"/>
    <w:rsid w:val="390E0D56"/>
    <w:rsid w:val="3911317B"/>
    <w:rsid w:val="39BE5545"/>
    <w:rsid w:val="3AA708C3"/>
    <w:rsid w:val="3B6259BF"/>
    <w:rsid w:val="3D485EE2"/>
    <w:rsid w:val="3F6E2D9A"/>
    <w:rsid w:val="43D9479A"/>
    <w:rsid w:val="441E5408"/>
    <w:rsid w:val="44605FDE"/>
    <w:rsid w:val="44FE03F9"/>
    <w:rsid w:val="48425ABB"/>
    <w:rsid w:val="4902355D"/>
    <w:rsid w:val="4A807EB8"/>
    <w:rsid w:val="4A9B7DC4"/>
    <w:rsid w:val="4DC44D2C"/>
    <w:rsid w:val="52906D8E"/>
    <w:rsid w:val="54E7797D"/>
    <w:rsid w:val="5A6237D2"/>
    <w:rsid w:val="5C3743C7"/>
    <w:rsid w:val="5C441F21"/>
    <w:rsid w:val="5C7B7ADC"/>
    <w:rsid w:val="5FEB64C9"/>
    <w:rsid w:val="62032E9A"/>
    <w:rsid w:val="6243196E"/>
    <w:rsid w:val="62672517"/>
    <w:rsid w:val="62EA62B0"/>
    <w:rsid w:val="64BE068E"/>
    <w:rsid w:val="65526FC4"/>
    <w:rsid w:val="65EB75E5"/>
    <w:rsid w:val="6B6A5937"/>
    <w:rsid w:val="6C651A36"/>
    <w:rsid w:val="6F867177"/>
    <w:rsid w:val="6F923A1D"/>
    <w:rsid w:val="708F125F"/>
    <w:rsid w:val="75483861"/>
    <w:rsid w:val="76E11DE3"/>
    <w:rsid w:val="78FB56BE"/>
    <w:rsid w:val="79141FA5"/>
    <w:rsid w:val="79D00BBF"/>
    <w:rsid w:val="7C7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EF7015E-5CAE-4A31-8419-3638777B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BE458-D358-42F9-A380-AFEB3156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74</TotalTime>
  <Pages>2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xjtuse</cp:lastModifiedBy>
  <cp:revision>65</cp:revision>
  <dcterms:created xsi:type="dcterms:W3CDTF">2020-10-24T04:15:00Z</dcterms:created>
  <dcterms:modified xsi:type="dcterms:W3CDTF">2021-04-07T12:32:00Z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