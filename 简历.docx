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13AF" w:rsidRDefault="00191CC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47625"/>
                <wp:wrapNone/>
                <wp:docPr id="28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510642B0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X9LV0RACAADq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267863" w:rsidRDefault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01F94A" wp14:editId="00C57AC8">
                <wp:simplePos x="0" y="0"/>
                <wp:positionH relativeFrom="column">
                  <wp:posOffset>314960</wp:posOffset>
                </wp:positionH>
                <wp:positionV relativeFrom="paragraph">
                  <wp:posOffset>83185</wp:posOffset>
                </wp:positionV>
                <wp:extent cx="2496185" cy="843280"/>
                <wp:effectExtent l="0" t="0" r="0" b="508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36"/>
                                <w:szCs w:val="28"/>
                              </w:rPr>
                              <w:t>张 君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3"/>
                                <w:szCs w:val="28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b/>
                                <w:color w:val="323E4F"/>
                                <w:sz w:val="1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应聘岗位</w:t>
                            </w:r>
                            <w:r w:rsidR="00DD4D6F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：</w:t>
                            </w:r>
                            <w:r w:rsidR="00DD4D6F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  <w:szCs w:val="32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1F94A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4.8pt;margin-top:6.55pt;width:196.55pt;height:6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" filled="f" stroked="f">
                <v:textbox style="mso-fit-shape-to-text:t"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36"/>
                          <w:szCs w:val="28"/>
                        </w:rPr>
                        <w:t>张 君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3"/>
                          <w:szCs w:val="28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b/>
                          <w:color w:val="323E4F"/>
                          <w:sz w:val="1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应聘岗位</w:t>
                      </w:r>
                      <w:r w:rsidR="00DD4D6F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：</w:t>
                      </w:r>
                      <w:r w:rsidR="00DD4D6F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  <w:szCs w:val="32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3F78A" wp14:editId="3A3C3B68">
                <wp:simplePos x="0" y="0"/>
                <wp:positionH relativeFrom="column">
                  <wp:posOffset>5962650</wp:posOffset>
                </wp:positionH>
                <wp:positionV relativeFrom="paragraph">
                  <wp:posOffset>104140</wp:posOffset>
                </wp:positionV>
                <wp:extent cx="975360" cy="1080770"/>
                <wp:effectExtent l="0" t="1270" r="0" b="381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0807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56EA8" wp14:editId="5412F753">
                                  <wp:extent cx="700405" cy="985520"/>
                                  <wp:effectExtent l="0" t="0" r="4445" b="5080"/>
                                  <wp:docPr id="44" name="图片 44" descr="sma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sma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405" cy="985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F78A" id="Text Box 41" o:spid="_x0000_s1027" type="#_x0000_t202" style="position:absolute;left:0;text-align:left;margin-left:469.5pt;margin-top:8.2pt;width:76.8pt;height:85.1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" stroked="f">
                <v:fill angle="90" focus="100%" type="gradient">
                  <o:fill v:ext="view" type="gradientUnscaled"/>
                </v:fill>
                <v:textbox style="layout-flow:vertical-ideographic;mso-fit-shape-to-text:t">
                  <w:txbxContent>
                    <w:p w:rsidR="00267863" w:rsidRDefault="00267863" w:rsidP="00267863">
                      <w:r>
                        <w:rPr>
                          <w:noProof/>
                        </w:rPr>
                        <w:drawing>
                          <wp:inline distT="0" distB="0" distL="0" distR="0" wp14:anchorId="41256EA8" wp14:editId="5412F753">
                            <wp:extent cx="700405" cy="985520"/>
                            <wp:effectExtent l="0" t="0" r="4445" b="5080"/>
                            <wp:docPr id="44" name="图片 44" descr="sma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sma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405" cy="985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FD4B1" wp14:editId="614F6C9B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352040" cy="1057275"/>
                <wp:effectExtent l="0" t="0" r="0" b="0"/>
                <wp:wrapNone/>
                <wp:docPr id="1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陕西省西安市碑林区西安交通大学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15935407794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844215862@qq.com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3BFD4B1" id="文本框 69" o:spid="_x0000_s1028" type="#_x0000_t202" style="position:absolute;left:0;text-align:left;margin-left:263.55pt;margin-top:8.2pt;width:185.2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陕西省西安市碑林区西安交通大学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15935407794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844215862@qq.com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065C23" wp14:editId="72097EC8">
                <wp:simplePos x="0" y="0"/>
                <wp:positionH relativeFrom="column">
                  <wp:posOffset>3220085</wp:posOffset>
                </wp:positionH>
                <wp:positionV relativeFrom="paragraph">
                  <wp:posOffset>45720</wp:posOffset>
                </wp:positionV>
                <wp:extent cx="85090" cy="145415"/>
                <wp:effectExtent l="29210" t="635" r="28575" b="6350"/>
                <wp:wrapNone/>
                <wp:docPr id="24" name="定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324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3878B" id="定位" o:spid="_x0000_s1026" style="position:absolute;left:0;text-align:left;margin-left:253.55pt;margin-top:3.6pt;width:6.7pt;height:1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>
                <v:path o:connecttype="custom" o:connectlocs="42545,29585;11930,60233;42545,90881;73160,60233;42545,29585;42545,0;85090,17642;85090,102824;42545,145415;0,102824;0,17642;42545,0" o:connectangles="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51B737" wp14:editId="66EE9CDC">
                <wp:simplePos x="0" y="0"/>
                <wp:positionH relativeFrom="column">
                  <wp:posOffset>3222625</wp:posOffset>
                </wp:positionH>
                <wp:positionV relativeFrom="paragraph">
                  <wp:posOffset>85725</wp:posOffset>
                </wp:positionV>
                <wp:extent cx="111125" cy="146050"/>
                <wp:effectExtent l="3175" t="4445" r="9525" b="1905"/>
                <wp:wrapNone/>
                <wp:docPr id="29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72EE1" id="电话" o:spid="_x0000_s1026" style="position:absolute;left:0;text-align:left;margin-left:253.75pt;margin-top:6.75pt;width:8.7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>
                <v:path o:connecttype="custom" o:connectlocs="34161,0;40461,5290;49279,31739;46760,39145;31642,46551;60618,102623;75110,94954;84555,96275;108492,116377;109752,123783;95893,141768;83295,143884;146,8464;8965,2116;34161,0" o:connectangles="0,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0482B4" wp14:editId="27172AFA">
                <wp:simplePos x="0" y="0"/>
                <wp:positionH relativeFrom="column">
                  <wp:posOffset>233680</wp:posOffset>
                </wp:positionH>
                <wp:positionV relativeFrom="paragraph">
                  <wp:posOffset>140970</wp:posOffset>
                </wp:positionV>
                <wp:extent cx="962025" cy="471805"/>
                <wp:effectExtent l="0" t="0" r="0" b="0"/>
                <wp:wrapNone/>
                <wp:docPr id="3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B0482B4" id="文本框 552" o:spid="_x0000_s1029" type="#_x0000_t202" style="position:absolute;left:0;text-align:left;margin-left:18.4pt;margin-top:11.1pt;width:75.75pt;height:3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88EC3" wp14:editId="14E9B5CB">
                <wp:simplePos x="0" y="0"/>
                <wp:positionH relativeFrom="column">
                  <wp:posOffset>3208655</wp:posOffset>
                </wp:positionH>
                <wp:positionV relativeFrom="paragraph">
                  <wp:posOffset>22225</wp:posOffset>
                </wp:positionV>
                <wp:extent cx="140335" cy="93345"/>
                <wp:effectExtent l="8255" t="1270" r="3810" b="635"/>
                <wp:wrapNone/>
                <wp:docPr id="31" name="信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63F2" id="信息" o:spid="_x0000_s1026" style="position:absolute;left:0;text-align:left;margin-left:252.65pt;margin-top:1.75pt;width:11.05pt;height: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" path="m1897867,1805825r587870,509909l3073607,1805825,4820061,3320682r-4668648,l1897867,1805825xm,159634l1788328,1710812,,3261996,,159634xm4974795,156753r,3108119l3183146,1710812,4974795,156753xm35040,l4936434,,2485737,2125709,35040,xe" fillcolor="#323e4f" stroked="f">
                <v:path o:connecttype="custom" o:connectlocs="53537,50762;70121,65096;86704,50762;135970,93345;4271,93345;0,4487;50447,48091;0,91695;140335,4406;140335,91776;89794,48091;988,0;139253,0;70121,59754" o:connectangles="0,0,0,0,0,0,0,0,0,0,0,0,0,0"/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FF640" wp14:editId="64C6D65B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7020560" cy="12700"/>
                <wp:effectExtent l="0" t="7620" r="8890" b="17780"/>
                <wp:wrapNone/>
                <wp:docPr id="32" name="自选图形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0560" cy="127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FC8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自选图形 553" o:spid="_x0000_s1026" type="#_x0000_t34" style="position:absolute;left:0;text-align:left;margin-left:21.75pt;margin-top:8.25pt;width:552.8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" adj="21584" strokecolor="#323e4f" strokeweight="1.25pt"/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A4A7C" wp14:editId="7AA840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0060" cy="763270"/>
                <wp:effectExtent l="0" t="0" r="0" b="0"/>
                <wp:wrapNone/>
                <wp:docPr id="33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2018.09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至今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西安交通大学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软件工程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硕士学位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西安交通大学研究生学业一等奖学金、新兴二等奖学金、优秀研究生干部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 w:cs="微软雅黑"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第十一届蓝桥杯JAVA程序设计省赛二等奖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4A7C" id="文本框 88" o:spid="_x0000_s1030" type="#_x0000_t202" style="position:absolute;left:0;text-align:left;margin-left:0;margin-top:-.05pt;width:537.8pt;height:6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2018.09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至今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西安交通大学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软件工程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硕士学位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西安交通大学研究生学业一等奖学金、新兴二等奖学金、优秀研究生干部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 w:cs="微软雅黑"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第十一届蓝桥杯JAVA程序设计省赛二等奖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8A2B8" wp14:editId="7D473C57">
                <wp:simplePos x="0" y="0"/>
                <wp:positionH relativeFrom="column">
                  <wp:posOffset>0</wp:posOffset>
                </wp:positionH>
                <wp:positionV relativeFrom="paragraph">
                  <wp:posOffset>138485</wp:posOffset>
                </wp:positionV>
                <wp:extent cx="7504430" cy="962108"/>
                <wp:effectExtent l="0" t="0" r="0" b="9525"/>
                <wp:wrapNone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4430" cy="9621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>2014.09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2018.07      太原理工大学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软件工程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0"/>
                              </w:rPr>
                              <w:t xml:space="preserve"> 本科学位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清心雨工作室 前端开发</w:t>
                            </w:r>
                          </w:p>
                          <w:p w:rsidR="00085DE4" w:rsidRPr="00085DE4" w:rsidRDefault="00267863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专业学习类奖学金、国家励志奖学金、太原理工大学三好学生</w:t>
                            </w:r>
                          </w:p>
                          <w:p w:rsidR="00085DE4" w:rsidRPr="005D304F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 w:rsidRPr="005D304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0"/>
                              </w:rPr>
                              <w:t>证书：CET-4，CET-6</w:t>
                            </w:r>
                          </w:p>
                          <w:p w:rsidR="00267863" w:rsidRPr="00C07BBE" w:rsidRDefault="00085DE4" w:rsidP="00085DE4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085DE4">
                              <w:rPr>
                                <w:rFonts w:ascii="微软雅黑" w:eastAsia="微软雅黑" w:hAnsi="微软雅黑" w:hint="eastAsia"/>
                                <w:noProof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7012940" cy="8255"/>
                                  <wp:effectExtent l="0" t="0" r="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12940" cy="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7BBE" w:rsidRDefault="00C07BBE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A2B8" id="Text Box 30" o:spid="_x0000_s1031" type="#_x0000_t202" style="position:absolute;left:0;text-align:left;margin-left:0;margin-top:10.9pt;width:590.9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00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>2014.09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2018.07      太原理工大学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软件工程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0"/>
                        </w:rPr>
                        <w:t xml:space="preserve"> 本科学位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清心雨工作室 前端开发</w:t>
                      </w:r>
                    </w:p>
                    <w:p w:rsidR="00085DE4" w:rsidRPr="00085DE4" w:rsidRDefault="00267863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专业学习类奖学金、国家励志奖学金、太原理工大学三好学生</w:t>
                      </w:r>
                    </w:p>
                    <w:p w:rsidR="00085DE4" w:rsidRPr="005D304F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0"/>
                        </w:rPr>
                      </w:pPr>
                      <w:r w:rsidRPr="005D304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0"/>
                        </w:rPr>
                        <w:t>证书：CET-4，CET-6</w:t>
                      </w:r>
                    </w:p>
                    <w:p w:rsidR="00267863" w:rsidRPr="00C07BBE" w:rsidRDefault="00085DE4" w:rsidP="00085DE4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  <w:r w:rsidRPr="00085DE4">
                        <w:rPr>
                          <w:rFonts w:ascii="微软雅黑" w:eastAsia="微软雅黑" w:hAnsi="微软雅黑" w:hint="eastAsia"/>
                          <w:noProof/>
                          <w:color w:val="000000"/>
                          <w:kern w:val="24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7012940" cy="8255"/>
                            <wp:effectExtent l="0" t="0" r="0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1294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7BBE" w:rsidRDefault="00C07BBE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  <w:szCs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8EC5060" wp14:editId="0CD44095">
                <wp:simplePos x="0" y="0"/>
                <wp:positionH relativeFrom="column">
                  <wp:posOffset>195221</wp:posOffset>
                </wp:positionH>
                <wp:positionV relativeFrom="paragraph">
                  <wp:posOffset>46935</wp:posOffset>
                </wp:positionV>
                <wp:extent cx="976630" cy="432435"/>
                <wp:effectExtent l="0" t="0" r="0" b="0"/>
                <wp:wrapNone/>
                <wp:docPr id="3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4324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8EC5060" id="文本框 557" o:spid="_x0000_s1032" type="#_x0000_t202" style="position:absolute;left:0;text-align:left;margin-left:15.35pt;margin-top:3.7pt;width:76.9pt;height:34.0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085DE4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E6E70E4" wp14:editId="3DED9FC3">
                <wp:simplePos x="0" y="0"/>
                <wp:positionH relativeFrom="column">
                  <wp:posOffset>183322</wp:posOffset>
                </wp:positionH>
                <wp:positionV relativeFrom="paragraph">
                  <wp:posOffset>143731</wp:posOffset>
                </wp:positionV>
                <wp:extent cx="7019925" cy="0"/>
                <wp:effectExtent l="0" t="0" r="9525" b="19050"/>
                <wp:wrapNone/>
                <wp:docPr id="46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E2BCD" id="自选图形 570" o:spid="_x0000_s1026" type="#_x0000_t34" style="position:absolute;left:0;text-align:left;margin-left:14.45pt;margin-top:11.3pt;width:552.75pt;height:0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5ACC1B3" wp14:editId="3F8FC140">
                <wp:simplePos x="0" y="0"/>
                <wp:positionH relativeFrom="column">
                  <wp:posOffset>-70237</wp:posOffset>
                </wp:positionH>
                <wp:positionV relativeFrom="paragraph">
                  <wp:posOffset>48067</wp:posOffset>
                </wp:positionV>
                <wp:extent cx="7571740" cy="1165860"/>
                <wp:effectExtent l="0" t="0" r="0" b="0"/>
                <wp:wrapNone/>
                <wp:docPr id="3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740" cy="1165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熟悉Java语法，多线程、JUC高并发、集合等基础框架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，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</w:t>
                            </w:r>
                            <w:r w:rsidR="00C07BB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常用</w:t>
                            </w:r>
                            <w:r w:rsidR="00C07BB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设计模式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对JVM原理有初步理解【运行时内存区域，GC算法，内存模型JMM，类加载】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掌握基本的数据结构和算法【链表，数组，哈希，排序，查找等】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2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了解基本的计算机网络协议【HTTP， TCP和UDP等】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C1B3" id="_x0000_s1033" type="#_x0000_t202" style="position:absolute;left:0;text-align:left;margin-left:-5.55pt;margin-top:3.8pt;width:596.2pt;height:91.8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熟悉Java语法，多线程、JUC高并发、集合等基础框架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，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了解</w:t>
                      </w:r>
                      <w:r w:rsidR="00C07BB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常用</w:t>
                      </w:r>
                      <w:r w:rsidR="00C07BBE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设计模式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对JVM原理有初步理解【运行时内存区域，GC算法，内存模型JMM，类加载】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掌握基本的数据结构和算法【链表，数组，哈希，排序，查找等】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2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了解基本的计算机网络协议【HTTP， TCP和UDP等】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F2A1366" wp14:editId="6C371E46">
                <wp:simplePos x="0" y="0"/>
                <wp:positionH relativeFrom="column">
                  <wp:posOffset>198783</wp:posOffset>
                </wp:positionH>
                <wp:positionV relativeFrom="paragraph">
                  <wp:posOffset>152345</wp:posOffset>
                </wp:positionV>
                <wp:extent cx="814650" cy="445273"/>
                <wp:effectExtent l="0" t="0" r="0" b="0"/>
                <wp:wrapNone/>
                <wp:docPr id="41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50" cy="445273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1366" id="文本框 569" o:spid="_x0000_s1034" type="#_x0000_t202" style="position:absolute;left:0;text-align:left;margin-left:15.65pt;margin-top:12pt;width:64.15pt;height:35.0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B0CD57" wp14:editId="0DC22646">
                <wp:simplePos x="0" y="0"/>
                <wp:positionH relativeFrom="column">
                  <wp:posOffset>196160</wp:posOffset>
                </wp:positionH>
                <wp:positionV relativeFrom="paragraph">
                  <wp:posOffset>139065</wp:posOffset>
                </wp:positionV>
                <wp:extent cx="7019925" cy="0"/>
                <wp:effectExtent l="0" t="0" r="9525" b="19050"/>
                <wp:wrapNone/>
                <wp:docPr id="43" name="自选图形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B963" id="自选图形 570" o:spid="_x0000_s1026" type="#_x0000_t34" style="position:absolute;left:0;text-align:left;margin-left:15.45pt;margin-top:10.95pt;width:552.7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" strokecolor="#323e4f" strokeweight="1.25pt"/>
            </w:pict>
          </mc:Fallback>
        </mc:AlternateContent>
      </w: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66ED752" wp14:editId="1547520A">
                <wp:simplePos x="0" y="0"/>
                <wp:positionH relativeFrom="column">
                  <wp:posOffset>-52070</wp:posOffset>
                </wp:positionH>
                <wp:positionV relativeFrom="paragraph">
                  <wp:posOffset>30480</wp:posOffset>
                </wp:positionV>
                <wp:extent cx="7450455" cy="907415"/>
                <wp:effectExtent l="0" t="0" r="0" b="0"/>
                <wp:wrapNone/>
                <wp:docPr id="4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45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西安绿盟科技 2020.11-2021.01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山西瑞德尔信息技术有限公司软件开发部         2018.0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2018.0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8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中国软件与技术服务股份有限公司OA事业部     2017.11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2018.0</w:t>
                            </w:r>
                            <w:r w:rsidR="007A34A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ED752" id="文本框 94" o:spid="_x0000_s1035" type="#_x0000_t202" style="position:absolute;left:0;text-align:left;margin-left:-4.1pt;margin-top:2.4pt;width:586.65pt;height:71.45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西安绿盟科技 2020.11-2021.01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山西瑞德尔信息技术有限公司软件开发部         2018.0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2018.0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8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中国软件与技术服务股份有限公司OA事业部     2017.11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2018.0</w:t>
                      </w:r>
                      <w:r w:rsidR="007A34A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3CEC3E8" wp14:editId="3E3E854E">
                <wp:simplePos x="0" y="0"/>
                <wp:positionH relativeFrom="column">
                  <wp:posOffset>201074</wp:posOffset>
                </wp:positionH>
                <wp:positionV relativeFrom="paragraph">
                  <wp:posOffset>97183</wp:posOffset>
                </wp:positionV>
                <wp:extent cx="913130" cy="454025"/>
                <wp:effectExtent l="0" t="0" r="0" b="0"/>
                <wp:wrapNone/>
                <wp:docPr id="38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130" cy="4540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2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3CEC3E8" id="_x0000_s1036" type="#_x0000_t202" style="position:absolute;left:0;text-align:left;margin-left:15.85pt;margin-top:7.65pt;width:71.9pt;height:35.7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" filled="f" stroked="f" strokeweight="1.25pt">
                <v:textbox>
                  <w:txbxContent>
                    <w:p w:rsidR="00267863" w:rsidRDefault="00267863" w:rsidP="0026786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2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C07BBE" w:rsidP="0026786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8E1BF4E" wp14:editId="1774FAAA">
                <wp:simplePos x="0" y="0"/>
                <wp:positionH relativeFrom="column">
                  <wp:posOffset>186773</wp:posOffset>
                </wp:positionH>
                <wp:positionV relativeFrom="paragraph">
                  <wp:posOffset>66675</wp:posOffset>
                </wp:positionV>
                <wp:extent cx="7067550" cy="0"/>
                <wp:effectExtent l="0" t="0" r="19050" b="19050"/>
                <wp:wrapNone/>
                <wp:docPr id="40" name="自选图形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323E4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914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8" o:spid="_x0000_s1026" type="#_x0000_t32" style="position:absolute;left:0;text-align:left;margin-left:14.7pt;margin-top:5.25pt;width:556.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323D8E1" wp14:editId="41442321">
                <wp:simplePos x="0" y="0"/>
                <wp:positionH relativeFrom="column">
                  <wp:posOffset>-52622</wp:posOffset>
                </wp:positionH>
                <wp:positionV relativeFrom="paragraph">
                  <wp:posOffset>134979</wp:posOffset>
                </wp:positionV>
                <wp:extent cx="7555865" cy="5756910"/>
                <wp:effectExtent l="0" t="0" r="0" b="0"/>
                <wp:wrapNone/>
                <wp:docPr id="3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865" cy="575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2020.11~2021.01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323E4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自动化测试平台（后台）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323E4F"/>
                                <w:kern w:val="24"/>
                                <w:sz w:val="22"/>
                              </w:rPr>
                              <w:t xml:space="preserve">                  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 xml:space="preserve">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录入400条绿盟企业安全平台自动化测试用例、梳理日志解析场景用例（测试）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用celery框架实现定时任务注册，多线程执行任务（后台）</w:t>
                            </w:r>
                          </w:p>
                          <w:p w:rsidR="00267863" w:rsidRDefault="00267863" w:rsidP="00267863"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Autospacing="0" w:afterAutospacing="0" w:line="400" w:lineRule="exact"/>
                              <w:rPr>
                                <w:rFonts w:ascii="微软雅黑" w:eastAsia="微软雅黑" w:hAnsi="微软雅黑" w:cs="微软雅黑" w:hint="default"/>
                                <w:bCs/>
                                <w:color w:val="24292E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24292E"/>
                                <w:sz w:val="21"/>
                                <w:szCs w:val="21"/>
                              </w:rPr>
                              <w:t>绿盟企业安全平台（前端）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2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      </w:r>
                          </w:p>
                          <w:p w:rsidR="00267863" w:rsidRDefault="00267863" w:rsidP="0026786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</w:rPr>
                              <w:t>工单管理：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 w:val="21"/>
                                <w:szCs w:val="21"/>
                              </w:rPr>
                              <w:t>企业运维人员对危险资产进行运维操作时，责任人创建发起工单进行处置，流转，审批到关闭一系列流程</w:t>
                            </w:r>
                          </w:p>
                          <w:p w:rsid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用户威胁分析：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用户账户为粒度，一台设备被不同用户登录使用，用户在线期间产生的威胁事件，关联的运维事件</w:t>
                            </w:r>
                          </w:p>
                          <w:p w:rsidR="00267863" w:rsidRPr="00267863" w:rsidRDefault="00267863" w:rsidP="0026786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外置存储：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4292E"/>
                                <w:szCs w:val="21"/>
                              </w:rPr>
                              <w:t>设计外置文件服务器进行快照备份，展示备份列表信息，统计内外置存储空间，配置NFS服务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267863" w:rsidRPr="00267863" w:rsidRDefault="00267863" w:rsidP="00267863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3D8E1" id="矩形 25" o:spid="_x0000_s1037" style="position:absolute;left:0;text-align:left;margin-left:-4.15pt;margin-top:10.65pt;width:594.95pt;height:453.3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" filled="f" stroked="f">
                <v:textbox>
                  <w:txbxContent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2020.11~2021.01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2"/>
                        </w:rPr>
                        <w:t xml:space="preserve">   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Cs/>
                          <w:color w:val="323E4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自动化测试平台（后台）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323E4F"/>
                          <w:kern w:val="24"/>
                          <w:sz w:val="22"/>
                        </w:rPr>
                        <w:t xml:space="preserve">                  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自动化测试的工具，涉及用例管理、任务管理、权限管理等部分，用例管理包括接口及场景用例的增删改查调试、任务管理包含用例批量的自动化执行和测试、生成用例测试报告。项目后端基于Python编程、django框架、postgre数据库、redis、nginx反向代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 xml:space="preserve">：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  <w:szCs w:val="22"/>
                        </w:rPr>
                        <w:t>录入400条绿盟企业安全平台自动化测试用例、梳理日志解析场景用例（测试）</w:t>
                      </w:r>
                    </w:p>
                    <w:p w:rsidR="00267863" w:rsidRDefault="00267863" w:rsidP="0026786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用celery框架实现定时任务注册，多线程执行任务（后台）</w:t>
                      </w:r>
                    </w:p>
                    <w:p w:rsidR="00267863" w:rsidRDefault="00267863" w:rsidP="00267863"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Autospacing="0" w:afterAutospacing="0" w:line="400" w:lineRule="exact"/>
                        <w:rPr>
                          <w:rFonts w:ascii="微软雅黑" w:eastAsia="微软雅黑" w:hAnsi="微软雅黑" w:cs="微软雅黑" w:hint="default"/>
                          <w:bCs/>
                          <w:color w:val="24292E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color w:val="24292E"/>
                          <w:sz w:val="21"/>
                          <w:szCs w:val="21"/>
                        </w:rPr>
                        <w:t>绿盟企业安全平台（前端）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2"/>
                        </w:rPr>
                        <w:t>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款致力于企业网络安全管理的平台，基于业务系统，综合企业防护攻击设备收集上传的数据，分析数据解析生成日志，以企业资产为维度持续监控安全态势和生成运维事件，让用户直观地了解企业资产（主机与网站）的安全情况并进行防护策略运维。项目前端除基础的HTML、CSS、TS之外，基于AngularJS框架、Ant Design组件库、Echart组件实现。</w:t>
                      </w:r>
                    </w:p>
                    <w:p w:rsidR="00267863" w:rsidRDefault="00267863" w:rsidP="0026786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</w:rPr>
                        <w:t>工单管理：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 w:val="21"/>
                          <w:szCs w:val="21"/>
                        </w:rPr>
                        <w:t>企业运维人员对危险资产进行运维操作时，责任人创建发起工单进行处置，流转，审批到关闭一系列流程</w:t>
                      </w:r>
                    </w:p>
                    <w:p w:rsid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用户威胁分析：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用户账户为粒度，一台设备被不同用户登录使用，用户在线期间产生的威胁事件，关联的运维事件</w:t>
                      </w:r>
                    </w:p>
                    <w:p w:rsidR="00267863" w:rsidRPr="00267863" w:rsidRDefault="00267863" w:rsidP="00267863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外置存储：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4292E"/>
                          <w:szCs w:val="21"/>
                        </w:rPr>
                        <w:t>设计外置文件服务器进行快照备份，展示备份列表信息，统计内外置存储空间，配置NFS服务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 w:rsidR="00267863" w:rsidRPr="00267863" w:rsidRDefault="00267863" w:rsidP="00267863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>
      <w:pPr>
        <w:adjustRightInd w:val="0"/>
        <w:snapToGrid w:val="0"/>
      </w:pPr>
    </w:p>
    <w:p w:rsidR="00267863" w:rsidRDefault="00267863" w:rsidP="00267863"/>
    <w:p w:rsidR="00267863" w:rsidRDefault="00267863" w:rsidP="00267863"/>
    <w:p w:rsidR="00267863" w:rsidRDefault="00267863" w:rsidP="00267863"/>
    <w:p w:rsidR="00267863" w:rsidRDefault="00267863" w:rsidP="00267863">
      <w:r>
        <w:rPr>
          <w:rFonts w:hint="eastAsia"/>
        </w:rPr>
        <w:tab/>
      </w:r>
    </w:p>
    <w:p w:rsidR="00267863" w:rsidRDefault="00267863" w:rsidP="00267863"/>
    <w:p w:rsidR="00267863" w:rsidRDefault="00267863" w:rsidP="00267863"/>
    <w:p w:rsidR="00B513AF" w:rsidRDefault="005F3C9F">
      <w:pPr>
        <w:adjustRightInd w:val="0"/>
        <w:snapToGrid w:val="0"/>
      </w:pPr>
      <w:r>
        <w:rPr>
          <w:rFonts w:ascii="微软雅黑" w:eastAsia="微软雅黑" w:hAnsi="微软雅黑"/>
          <w:noProof/>
          <w:color w:val="000000"/>
          <w:kern w:val="24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05227" wp14:editId="761C6A52">
                <wp:simplePos x="0" y="0"/>
                <wp:positionH relativeFrom="column">
                  <wp:posOffset>-344384</wp:posOffset>
                </wp:positionH>
                <wp:positionV relativeFrom="paragraph">
                  <wp:posOffset>190005</wp:posOffset>
                </wp:positionV>
                <wp:extent cx="7869134" cy="280670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9134" cy="280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08E" w:rsidRDefault="00085DE4" w:rsidP="00C80E07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2020.01~2020.0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  <w:r w:rsidRPr="001A048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E2708E" w:rsidRDefault="00085DE4" w:rsidP="00E2708E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基于混合</w:t>
                            </w:r>
                            <w:r w:rsidR="002C27CF"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近邻</w:t>
                            </w:r>
                            <w:r w:rsidRPr="00E270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聚类的两阶段离群点检测算法研究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研究主要针对现有算法在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面对多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维空间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海量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检测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离群数据类型单一和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存在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维度诅咒的问题。</w:t>
                            </w:r>
                          </w:p>
                          <w:p w:rsidR="00085DE4" w:rsidRPr="002C27CF" w:rsidRDefault="00085DE4" w:rsidP="002C27C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针对不同的离群点类型，提出分阶段的基于聚类离群点检测算法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；2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受共享近邻减轻高维诅咒问题的启发，提出基于双向共享近邻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与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互近邻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结合形成</w:t>
                            </w:r>
                            <w:r w:rsidR="002C27CF" w:rsidRP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混合近邻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的相似</w:t>
                            </w:r>
                            <w:r w:rsidR="002C27CF"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性</w:t>
                            </w:r>
                            <w:r w:rsidRP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度量方式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以混合近邻为基础设计了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方式与局部离群系数；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3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对聚类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中搜索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近邻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过程进行了加速；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4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算法在超过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10个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真实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数据集上</w:t>
                            </w:r>
                            <w:r w:rsidR="005F3C9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做了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聚类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与离群点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识别</w:t>
                            </w:r>
                            <w:r w:rsidR="002C27CF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实验并和其他</w:t>
                            </w:r>
                            <w:r w:rsidR="000B725B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10</w:t>
                            </w:r>
                            <w:r w:rsidR="000B725B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种</w:t>
                            </w:r>
                            <w:r w:rsidR="002C27CF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算法</w:t>
                            </w:r>
                            <w:r w:rsidR="00E2708E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作了对比</w:t>
                            </w:r>
                            <w:bookmarkStart w:id="0" w:name="_GoBack"/>
                            <w:bookmarkEnd w:id="0"/>
                          </w:p>
                          <w:p w:rsidR="003B09D3" w:rsidRDefault="00085DE4" w:rsidP="00085DE4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ab/>
                              <w:t xml:space="preserve">    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 2020.0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6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~ </w:t>
                            </w:r>
                            <w:r w:rsidR="00C80E0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</w:t>
                            </w:r>
                            <w:r w:rsidR="00C80E0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020.0</w:t>
                            </w:r>
                            <w:r w:rsidR="00507DE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8</w:t>
                            </w:r>
                          </w:p>
                          <w:p w:rsidR="00085DE4" w:rsidRPr="008A1653" w:rsidRDefault="00085DE4" w:rsidP="008A1653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环保时序数据实时性造假检测应用研究</w:t>
                            </w:r>
                            <w:r w:rsidR="008A16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 xml:space="preserve"> </w:t>
                            </w:r>
                          </w:p>
                          <w:p w:rsidR="00085DE4" w:rsidRPr="001A048E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研究描述：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主要解决现有算法面对时序数据集异常检测时实时性差的问题</w:t>
                            </w:r>
                          </w:p>
                          <w:p w:rsidR="00085DE4" w:rsidRDefault="00085DE4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研究亮点：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依据标准差与数据波动趋势相关性，初步使用不同滑动窗口内数据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的</w:t>
                            </w:r>
                            <w:r w:rsidRPr="001A048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变化抖动强弱判断是否造假 </w:t>
                            </w:r>
                          </w:p>
                          <w:p w:rsidR="00780090" w:rsidRPr="001A048E" w:rsidRDefault="00780090" w:rsidP="00085DE4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085DE4" w:rsidRPr="000801D9" w:rsidRDefault="00085DE4" w:rsidP="00085D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5227" id="文本框 49" o:spid="_x0000_s1038" type="#_x0000_t202" style="position:absolute;left:0;text-align:left;margin-left:-27.1pt;margin-top:14.95pt;width:619.6pt;height:2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E2708E" w:rsidRDefault="00085DE4" w:rsidP="00C80E07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2020.01~2020.0</w:t>
                      </w:r>
                      <w:r w:rsidR="00E270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  <w:r w:rsidRPr="001A048E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E2708E" w:rsidRDefault="00085DE4" w:rsidP="00E2708E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基于混合</w:t>
                      </w:r>
                      <w:r w:rsidR="002C27CF"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近邻</w:t>
                      </w:r>
                      <w:r w:rsidRPr="00E2708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聚类的两阶段离群点检测算法研究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研究主要针对现有算法在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面对多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维空间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海量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检测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离群数据类型单一和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存在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维度诅咒的问题。</w:t>
                      </w:r>
                    </w:p>
                    <w:p w:rsidR="00085DE4" w:rsidRPr="002C27CF" w:rsidRDefault="00085DE4" w:rsidP="002C27CF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针对不同的离群点类型，提出分阶段的基于聚类离群点检测算法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；2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受共享近邻减轻高维诅咒问题的启发，提出基于双向共享近邻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与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互近邻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结合形成</w:t>
                      </w:r>
                      <w:r w:rsidR="002C27CF" w:rsidRP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混合近邻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的相似</w:t>
                      </w:r>
                      <w:r w:rsidR="002C27CF"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性</w:t>
                      </w:r>
                      <w:r w:rsidRP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度量方式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以混合近邻为基础设计了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方式与局部离群系数；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3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对聚类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中搜索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近邻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过程进行了加速；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4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算法在超过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10个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真实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数据集上</w:t>
                      </w:r>
                      <w:r w:rsidR="005F3C9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做了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聚类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与离群点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识别</w:t>
                      </w:r>
                      <w:r w:rsidR="002C27CF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实验并和其他</w:t>
                      </w:r>
                      <w:r w:rsidR="000B725B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10</w:t>
                      </w:r>
                      <w:r w:rsidR="000B725B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种</w:t>
                      </w:r>
                      <w:r w:rsidR="002C27CF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算法</w:t>
                      </w:r>
                      <w:r w:rsidR="00E2708E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作了对比</w:t>
                      </w:r>
                      <w:bookmarkStart w:id="1" w:name="_GoBack"/>
                      <w:bookmarkEnd w:id="1"/>
                    </w:p>
                    <w:p w:rsidR="003B09D3" w:rsidRDefault="00085DE4" w:rsidP="00085DE4">
                      <w:pPr>
                        <w:spacing w:line="380" w:lineRule="exact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ab/>
                        <w:t xml:space="preserve">    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 2020.0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6</w:t>
                      </w: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~ </w:t>
                      </w:r>
                      <w:r w:rsidR="00C80E07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</w:t>
                      </w:r>
                      <w:r w:rsidR="00C80E07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020.0</w:t>
                      </w:r>
                      <w:r w:rsidR="00507DEB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8</w:t>
                      </w:r>
                    </w:p>
                    <w:p w:rsidR="00085DE4" w:rsidRPr="008A1653" w:rsidRDefault="00085DE4" w:rsidP="008A1653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环保时序数据实时性造假检测应用研究</w:t>
                      </w:r>
                      <w:r w:rsidR="008A1653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 xml:space="preserve"> </w:t>
                      </w:r>
                    </w:p>
                    <w:p w:rsidR="00085DE4" w:rsidRPr="001A048E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研究描述：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主要解决现有算法面对时序数据集异常检测时实时性差的问题</w:t>
                      </w:r>
                    </w:p>
                    <w:p w:rsidR="00085DE4" w:rsidRDefault="00085DE4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研究亮点：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依据标准差与数据波动趋势相关性，初步使用不同滑动窗口内数据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的</w:t>
                      </w:r>
                      <w:r w:rsidRPr="001A048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变化抖动强弱判断是否造假 </w:t>
                      </w:r>
                    </w:p>
                    <w:p w:rsidR="00780090" w:rsidRPr="001A048E" w:rsidRDefault="00780090" w:rsidP="00085DE4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085DE4" w:rsidRPr="000801D9" w:rsidRDefault="00085DE4" w:rsidP="00085DE4"/>
                  </w:txbxContent>
                </v:textbox>
              </v:shape>
            </w:pict>
          </mc:Fallback>
        </mc:AlternateContent>
      </w:r>
      <w:r w:rsidR="007066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D9E2" wp14:editId="233E6E39">
                <wp:simplePos x="0" y="0"/>
                <wp:positionH relativeFrom="column">
                  <wp:posOffset>0</wp:posOffset>
                </wp:positionH>
                <wp:positionV relativeFrom="paragraph">
                  <wp:posOffset>2341</wp:posOffset>
                </wp:positionV>
                <wp:extent cx="7524750" cy="200025"/>
                <wp:effectExtent l="0" t="0" r="19050" b="47625"/>
                <wp:wrapNone/>
                <wp:docPr id="4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B181E6A" id="矩形 572" o:spid="_x0000_s1026" style="position:absolute;left:0;text-align:left;margin-left:0;margin-top:.2pt;width:592.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" fillcolor="#323e4f" stroked="f" strokeweight="3pt">
                <v:shadow on="t" color="#525252" opacity=".5" offset="1pt"/>
              </v:rect>
            </w:pict>
          </mc:Fallback>
        </mc:AlternateContent>
      </w:r>
    </w:p>
    <w:p w:rsidR="00085DE4" w:rsidRDefault="00085DE4" w:rsidP="00085DE4">
      <w:pPr>
        <w:spacing w:line="300" w:lineRule="exact"/>
        <w:rPr>
          <w:rFonts w:ascii="微软雅黑" w:eastAsia="微软雅黑" w:hAnsi="微软雅黑"/>
          <w:color w:val="000000"/>
          <w:kern w:val="24"/>
          <w:sz w:val="20"/>
        </w:rPr>
      </w:pPr>
    </w:p>
    <w:p w:rsidR="00B513AF" w:rsidRPr="00085DE4" w:rsidRDefault="00780090">
      <w:r>
        <w:rPr>
          <w:rFonts w:ascii="微软雅黑" w:eastAsia="微软雅黑" w:hAnsi="微软雅黑"/>
          <w:noProof/>
          <w:color w:val="000000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34C8503" wp14:editId="7997746A">
                <wp:simplePos x="0" y="0"/>
                <wp:positionH relativeFrom="column">
                  <wp:posOffset>-339090</wp:posOffset>
                </wp:positionH>
                <wp:positionV relativeFrom="paragraph">
                  <wp:posOffset>2670317</wp:posOffset>
                </wp:positionV>
                <wp:extent cx="7927450" cy="137557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7450" cy="13755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 cap="rnd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090" w:rsidRDefault="00780090" w:rsidP="00780090">
                            <w:pPr>
                              <w:spacing w:line="380" w:lineRule="exact"/>
                              <w:ind w:firstLineChars="500" w:firstLine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 w:rsidRPr="001A04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2020.0</w:t>
                            </w:r>
                            <w:r w:rsidR="006D7E4F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  <w:t>9</w:t>
                            </w:r>
                          </w:p>
                          <w:p w:rsidR="00780090" w:rsidRPr="00E2708E" w:rsidRDefault="00780090" w:rsidP="00780090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千万级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4292E"/>
                                <w:kern w:val="0"/>
                                <w:szCs w:val="21"/>
                              </w:rPr>
                              <w:t>电商高并发与秒杀实战</w:t>
                            </w:r>
                          </w:p>
                          <w:p w:rsidR="00780090" w:rsidRPr="001A048E" w:rsidRDefault="007F4E68" w:rsidP="0078009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="00780090"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描述：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用户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几百万的母婴用品垂直电商，实现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PV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值达上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万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的秒杀系统</w:t>
                            </w:r>
                          </w:p>
                          <w:p w:rsidR="00780090" w:rsidRDefault="007F4E68" w:rsidP="0078009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项目</w:t>
                            </w:r>
                            <w:r w:rsidR="00780090" w:rsidRPr="001A048E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亮点：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1.使用Redis缓存优化静态数据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 2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.Redis解决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超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发和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超卖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问题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；3</w:t>
                            </w:r>
                            <w:r w:rsidR="0078009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.RabbitMQ流量</w:t>
                            </w:r>
                            <w:r w:rsidR="0078009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削峰</w:t>
                            </w:r>
                          </w:p>
                          <w:p w:rsidR="00780090" w:rsidRPr="00780090" w:rsidRDefault="00780090" w:rsidP="00780090">
                            <w:pPr>
                              <w:spacing w:line="380" w:lineRule="exact"/>
                              <w:ind w:left="1000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 xml:space="preserve">              4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.Ngix模拟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负载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均衡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  <w:t>设置集群session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Cs w:val="21"/>
                              </w:rPr>
                              <w:t>共享</w:t>
                            </w:r>
                          </w:p>
                          <w:p w:rsidR="00780090" w:rsidRPr="00780090" w:rsidRDefault="00780090" w:rsidP="00780090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Cs w:val="21"/>
                              </w:rPr>
                            </w:pPr>
                          </w:p>
                          <w:p w:rsidR="00780090" w:rsidRPr="00780090" w:rsidRDefault="00780090" w:rsidP="00780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8503" id="文本框 50" o:spid="_x0000_s1039" type="#_x0000_t202" style="position:absolute;left:0;text-align:left;margin-left:-26.7pt;margin-top:210.25pt;width:624.2pt;height:108.3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" stroked="f" strokecolor="#4f81bd [3204]" strokeweight=".5pt">
                <v:fill angle="90" focus="100%" type="gradient">
                  <o:fill v:ext="view" type="gradientUnscaled"/>
                </v:fill>
                <v:stroke dashstyle="1 1" endcap="round"/>
                <v:textbox>
                  <w:txbxContent>
                    <w:p w:rsidR="00780090" w:rsidRDefault="00780090" w:rsidP="00780090">
                      <w:pPr>
                        <w:spacing w:line="380" w:lineRule="exact"/>
                        <w:ind w:firstLineChars="500" w:firstLine="105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 w:rsidRPr="001A048E"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2020.0</w:t>
                      </w:r>
                      <w:r w:rsidR="006D7E4F"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  <w:t>9</w:t>
                      </w:r>
                    </w:p>
                    <w:p w:rsidR="00780090" w:rsidRPr="00E2708E" w:rsidRDefault="00780090" w:rsidP="00780090">
                      <w:pPr>
                        <w:pStyle w:val="a7"/>
                        <w:numPr>
                          <w:ilvl w:val="0"/>
                          <w:numId w:val="7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4292E"/>
                          <w:kern w:val="0"/>
                          <w:szCs w:val="21"/>
                        </w:rPr>
                        <w:t>千万级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24292E"/>
                          <w:kern w:val="0"/>
                          <w:szCs w:val="21"/>
                        </w:rPr>
                        <w:t>电商高并发与秒杀实战</w:t>
                      </w:r>
                    </w:p>
                    <w:p w:rsidR="00780090" w:rsidRPr="001A048E" w:rsidRDefault="007F4E68" w:rsidP="00780090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="00780090"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描述：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用户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几百万的母婴用品垂直电商，实现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PV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值达上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万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的秒杀系统</w:t>
                      </w:r>
                    </w:p>
                    <w:p w:rsidR="00780090" w:rsidRDefault="007F4E68" w:rsidP="00780090">
                      <w:pPr>
                        <w:pStyle w:val="a7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Cs w:val="21"/>
                        </w:rPr>
                        <w:t>项目</w:t>
                      </w:r>
                      <w:r w:rsidR="00780090" w:rsidRPr="001A048E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Cs w:val="21"/>
                        </w:rPr>
                        <w:t>亮点：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1.使用Redis缓存优化静态数据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 2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.Redis解决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超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发和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超卖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问题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；3</w:t>
                      </w:r>
                      <w:r w:rsidR="00780090"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.RabbitMQ流量</w:t>
                      </w:r>
                      <w:r w:rsidR="0078009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削峰</w:t>
                      </w:r>
                    </w:p>
                    <w:p w:rsidR="00780090" w:rsidRPr="00780090" w:rsidRDefault="00780090" w:rsidP="00780090">
                      <w:pPr>
                        <w:spacing w:line="380" w:lineRule="exact"/>
                        <w:ind w:left="1000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 xml:space="preserve">              4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.Ngix模拟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负载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均衡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  <w:t>设置集群session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Cs w:val="21"/>
                        </w:rPr>
                        <w:t>共享</w:t>
                      </w:r>
                    </w:p>
                    <w:p w:rsidR="00780090" w:rsidRPr="00780090" w:rsidRDefault="00780090" w:rsidP="00780090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000000"/>
                          <w:kern w:val="24"/>
                          <w:szCs w:val="21"/>
                        </w:rPr>
                      </w:pPr>
                    </w:p>
                    <w:p w:rsidR="00780090" w:rsidRPr="00780090" w:rsidRDefault="00780090" w:rsidP="00780090"/>
                  </w:txbxContent>
                </v:textbox>
              </v:shape>
            </w:pict>
          </mc:Fallback>
        </mc:AlternateContent>
      </w:r>
    </w:p>
    <w:sectPr w:rsidR="00B513AF" w:rsidRPr="00085DE4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BAA" w:rsidRDefault="00403BAA" w:rsidP="008F1899">
      <w:r>
        <w:separator/>
      </w:r>
    </w:p>
  </w:endnote>
  <w:endnote w:type="continuationSeparator" w:id="0">
    <w:p w:rsidR="00403BAA" w:rsidRDefault="00403BAA" w:rsidP="008F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BAA" w:rsidRDefault="00403BAA" w:rsidP="008F1899">
      <w:r>
        <w:separator/>
      </w:r>
    </w:p>
  </w:footnote>
  <w:footnote w:type="continuationSeparator" w:id="0">
    <w:p w:rsidR="00403BAA" w:rsidRDefault="00403BAA" w:rsidP="008F1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E215AC"/>
    <w:multiLevelType w:val="singleLevel"/>
    <w:tmpl w:val="85E215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>
    <w:nsid w:val="26176AF3"/>
    <w:multiLevelType w:val="hybridMultilevel"/>
    <w:tmpl w:val="12CEB84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358905B2"/>
    <w:multiLevelType w:val="hybridMultilevel"/>
    <w:tmpl w:val="63E4B97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48E94489"/>
    <w:multiLevelType w:val="hybridMultilevel"/>
    <w:tmpl w:val="0F1C0398"/>
    <w:lvl w:ilvl="0" w:tplc="04090005">
      <w:start w:val="1"/>
      <w:numFmt w:val="bullet"/>
      <w:lvlText w:val=""/>
      <w:lvlJc w:val="left"/>
      <w:pPr>
        <w:ind w:left="1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20"/>
      </w:pPr>
      <w:rPr>
        <w:rFonts w:ascii="Wingdings" w:hAnsi="Wingdings" w:hint="default"/>
      </w:rPr>
    </w:lvl>
  </w:abstractNum>
  <w:abstractNum w:abstractNumId="6">
    <w:nsid w:val="4F5A765A"/>
    <w:multiLevelType w:val="hybridMultilevel"/>
    <w:tmpl w:val="5E822CD8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647C9"/>
    <w:rsid w:val="00003672"/>
    <w:rsid w:val="00003AAC"/>
    <w:rsid w:val="000176B0"/>
    <w:rsid w:val="00032FD1"/>
    <w:rsid w:val="00035899"/>
    <w:rsid w:val="00042DC8"/>
    <w:rsid w:val="000478B4"/>
    <w:rsid w:val="00052C96"/>
    <w:rsid w:val="000532E3"/>
    <w:rsid w:val="000558B8"/>
    <w:rsid w:val="00062438"/>
    <w:rsid w:val="00066297"/>
    <w:rsid w:val="00071879"/>
    <w:rsid w:val="000801D9"/>
    <w:rsid w:val="00081C66"/>
    <w:rsid w:val="000826FB"/>
    <w:rsid w:val="00082D7C"/>
    <w:rsid w:val="00085DE4"/>
    <w:rsid w:val="0008653C"/>
    <w:rsid w:val="0009030D"/>
    <w:rsid w:val="000903DD"/>
    <w:rsid w:val="000927FF"/>
    <w:rsid w:val="000A59D8"/>
    <w:rsid w:val="000B253B"/>
    <w:rsid w:val="000B725B"/>
    <w:rsid w:val="000B7EAF"/>
    <w:rsid w:val="000C178C"/>
    <w:rsid w:val="000C1B9A"/>
    <w:rsid w:val="000C1E4A"/>
    <w:rsid w:val="000C6869"/>
    <w:rsid w:val="000E699C"/>
    <w:rsid w:val="000F3D65"/>
    <w:rsid w:val="001164E4"/>
    <w:rsid w:val="00132305"/>
    <w:rsid w:val="00136497"/>
    <w:rsid w:val="0014783F"/>
    <w:rsid w:val="00150944"/>
    <w:rsid w:val="00152B72"/>
    <w:rsid w:val="00155B8D"/>
    <w:rsid w:val="0016096B"/>
    <w:rsid w:val="00173D49"/>
    <w:rsid w:val="00177E56"/>
    <w:rsid w:val="0018380A"/>
    <w:rsid w:val="00187EFF"/>
    <w:rsid w:val="001914AB"/>
    <w:rsid w:val="00191CC9"/>
    <w:rsid w:val="00192A42"/>
    <w:rsid w:val="00197466"/>
    <w:rsid w:val="001A048E"/>
    <w:rsid w:val="001A517E"/>
    <w:rsid w:val="001A68FD"/>
    <w:rsid w:val="001B0EC5"/>
    <w:rsid w:val="001B3576"/>
    <w:rsid w:val="001B565A"/>
    <w:rsid w:val="001C45B9"/>
    <w:rsid w:val="001E409B"/>
    <w:rsid w:val="001F4242"/>
    <w:rsid w:val="002072B7"/>
    <w:rsid w:val="00224A43"/>
    <w:rsid w:val="00246AC5"/>
    <w:rsid w:val="00250C36"/>
    <w:rsid w:val="002657AD"/>
    <w:rsid w:val="00266660"/>
    <w:rsid w:val="00267863"/>
    <w:rsid w:val="002731BE"/>
    <w:rsid w:val="002843A1"/>
    <w:rsid w:val="002A26AA"/>
    <w:rsid w:val="002A2EB9"/>
    <w:rsid w:val="002A32CE"/>
    <w:rsid w:val="002B77DC"/>
    <w:rsid w:val="002C27CF"/>
    <w:rsid w:val="002C3D05"/>
    <w:rsid w:val="002D24B4"/>
    <w:rsid w:val="002D410A"/>
    <w:rsid w:val="002D4232"/>
    <w:rsid w:val="00302EB2"/>
    <w:rsid w:val="00304FF1"/>
    <w:rsid w:val="0030530B"/>
    <w:rsid w:val="00305DF3"/>
    <w:rsid w:val="00317CDB"/>
    <w:rsid w:val="00324D80"/>
    <w:rsid w:val="00324DE4"/>
    <w:rsid w:val="003335E2"/>
    <w:rsid w:val="003357D4"/>
    <w:rsid w:val="00335E8E"/>
    <w:rsid w:val="00344C55"/>
    <w:rsid w:val="003465D8"/>
    <w:rsid w:val="00351A58"/>
    <w:rsid w:val="003546D9"/>
    <w:rsid w:val="003617FC"/>
    <w:rsid w:val="0039501B"/>
    <w:rsid w:val="003A0E76"/>
    <w:rsid w:val="003A59AD"/>
    <w:rsid w:val="003A696B"/>
    <w:rsid w:val="003A7CEC"/>
    <w:rsid w:val="003B09D3"/>
    <w:rsid w:val="003B1A82"/>
    <w:rsid w:val="003B5247"/>
    <w:rsid w:val="003C319E"/>
    <w:rsid w:val="003D3A15"/>
    <w:rsid w:val="003D7C80"/>
    <w:rsid w:val="003E08E6"/>
    <w:rsid w:val="003E226A"/>
    <w:rsid w:val="003E3422"/>
    <w:rsid w:val="003E7C7B"/>
    <w:rsid w:val="0040052A"/>
    <w:rsid w:val="00403BAA"/>
    <w:rsid w:val="00414C51"/>
    <w:rsid w:val="004269BC"/>
    <w:rsid w:val="00437D78"/>
    <w:rsid w:val="00440A45"/>
    <w:rsid w:val="00446A72"/>
    <w:rsid w:val="00452EDD"/>
    <w:rsid w:val="00474A15"/>
    <w:rsid w:val="004754E8"/>
    <w:rsid w:val="0048268C"/>
    <w:rsid w:val="00483B07"/>
    <w:rsid w:val="0048636C"/>
    <w:rsid w:val="0049232E"/>
    <w:rsid w:val="004941E0"/>
    <w:rsid w:val="004A3414"/>
    <w:rsid w:val="004A7047"/>
    <w:rsid w:val="004D0975"/>
    <w:rsid w:val="004D198E"/>
    <w:rsid w:val="004D4124"/>
    <w:rsid w:val="004E5B9B"/>
    <w:rsid w:val="004F79C1"/>
    <w:rsid w:val="00502581"/>
    <w:rsid w:val="00505DB5"/>
    <w:rsid w:val="00507DEB"/>
    <w:rsid w:val="00514257"/>
    <w:rsid w:val="00521539"/>
    <w:rsid w:val="00545F6A"/>
    <w:rsid w:val="0054617E"/>
    <w:rsid w:val="00551299"/>
    <w:rsid w:val="0056368C"/>
    <w:rsid w:val="00573AAC"/>
    <w:rsid w:val="00582268"/>
    <w:rsid w:val="005829D6"/>
    <w:rsid w:val="0058543F"/>
    <w:rsid w:val="00586840"/>
    <w:rsid w:val="00593896"/>
    <w:rsid w:val="005964A2"/>
    <w:rsid w:val="005A31D2"/>
    <w:rsid w:val="005B2B32"/>
    <w:rsid w:val="005C12F1"/>
    <w:rsid w:val="005C5AAD"/>
    <w:rsid w:val="005D304F"/>
    <w:rsid w:val="005D6E9D"/>
    <w:rsid w:val="005E00EF"/>
    <w:rsid w:val="005F10DD"/>
    <w:rsid w:val="005F3C9F"/>
    <w:rsid w:val="00604592"/>
    <w:rsid w:val="006065EB"/>
    <w:rsid w:val="00606600"/>
    <w:rsid w:val="00613492"/>
    <w:rsid w:val="006135E1"/>
    <w:rsid w:val="00623F70"/>
    <w:rsid w:val="006245D4"/>
    <w:rsid w:val="006326C8"/>
    <w:rsid w:val="006621E6"/>
    <w:rsid w:val="00676C2A"/>
    <w:rsid w:val="006A04FB"/>
    <w:rsid w:val="006A16C7"/>
    <w:rsid w:val="006B7412"/>
    <w:rsid w:val="006C01AB"/>
    <w:rsid w:val="006C129F"/>
    <w:rsid w:val="006D7E4F"/>
    <w:rsid w:val="006E4970"/>
    <w:rsid w:val="006E7268"/>
    <w:rsid w:val="006F1F92"/>
    <w:rsid w:val="007000B9"/>
    <w:rsid w:val="007041B3"/>
    <w:rsid w:val="007066F4"/>
    <w:rsid w:val="007105B7"/>
    <w:rsid w:val="00715D89"/>
    <w:rsid w:val="007233E8"/>
    <w:rsid w:val="00726D8D"/>
    <w:rsid w:val="00733985"/>
    <w:rsid w:val="007406C5"/>
    <w:rsid w:val="007416B5"/>
    <w:rsid w:val="00751B1B"/>
    <w:rsid w:val="00752238"/>
    <w:rsid w:val="00764DC1"/>
    <w:rsid w:val="00771B37"/>
    <w:rsid w:val="00780090"/>
    <w:rsid w:val="00785DBB"/>
    <w:rsid w:val="007914AB"/>
    <w:rsid w:val="00796179"/>
    <w:rsid w:val="007A34A0"/>
    <w:rsid w:val="007A670C"/>
    <w:rsid w:val="007B39BC"/>
    <w:rsid w:val="007B6E95"/>
    <w:rsid w:val="007B7EDD"/>
    <w:rsid w:val="007D5F22"/>
    <w:rsid w:val="007E4919"/>
    <w:rsid w:val="007F4E68"/>
    <w:rsid w:val="00804F68"/>
    <w:rsid w:val="00806199"/>
    <w:rsid w:val="008148BB"/>
    <w:rsid w:val="00821669"/>
    <w:rsid w:val="00834AB2"/>
    <w:rsid w:val="00841848"/>
    <w:rsid w:val="00844B3B"/>
    <w:rsid w:val="00853AED"/>
    <w:rsid w:val="00871022"/>
    <w:rsid w:val="0087345D"/>
    <w:rsid w:val="00875540"/>
    <w:rsid w:val="008A1653"/>
    <w:rsid w:val="008A44B2"/>
    <w:rsid w:val="008B059C"/>
    <w:rsid w:val="008B2A07"/>
    <w:rsid w:val="008B53E7"/>
    <w:rsid w:val="008E4846"/>
    <w:rsid w:val="008F1899"/>
    <w:rsid w:val="0090144A"/>
    <w:rsid w:val="00903146"/>
    <w:rsid w:val="0090780B"/>
    <w:rsid w:val="00912E6B"/>
    <w:rsid w:val="00916332"/>
    <w:rsid w:val="009179CD"/>
    <w:rsid w:val="00934530"/>
    <w:rsid w:val="009373F0"/>
    <w:rsid w:val="009379BB"/>
    <w:rsid w:val="009536E3"/>
    <w:rsid w:val="0095507E"/>
    <w:rsid w:val="00965CC6"/>
    <w:rsid w:val="009740DE"/>
    <w:rsid w:val="009818B1"/>
    <w:rsid w:val="00981F8B"/>
    <w:rsid w:val="00985841"/>
    <w:rsid w:val="009A6A63"/>
    <w:rsid w:val="009B1E22"/>
    <w:rsid w:val="009B1EE0"/>
    <w:rsid w:val="009C22A0"/>
    <w:rsid w:val="009D2C43"/>
    <w:rsid w:val="009E56F3"/>
    <w:rsid w:val="009E7317"/>
    <w:rsid w:val="009F444C"/>
    <w:rsid w:val="009F7CFF"/>
    <w:rsid w:val="00A00D0B"/>
    <w:rsid w:val="00A13002"/>
    <w:rsid w:val="00A14121"/>
    <w:rsid w:val="00A1470C"/>
    <w:rsid w:val="00A3334A"/>
    <w:rsid w:val="00A541D6"/>
    <w:rsid w:val="00A7360A"/>
    <w:rsid w:val="00A80A4E"/>
    <w:rsid w:val="00A90571"/>
    <w:rsid w:val="00AA526F"/>
    <w:rsid w:val="00AA6743"/>
    <w:rsid w:val="00AB2DE1"/>
    <w:rsid w:val="00AC11F1"/>
    <w:rsid w:val="00AC23E0"/>
    <w:rsid w:val="00AC7CB9"/>
    <w:rsid w:val="00AE38F8"/>
    <w:rsid w:val="00AF7CD7"/>
    <w:rsid w:val="00B066CC"/>
    <w:rsid w:val="00B10F39"/>
    <w:rsid w:val="00B15BD7"/>
    <w:rsid w:val="00B20305"/>
    <w:rsid w:val="00B31C1C"/>
    <w:rsid w:val="00B4430F"/>
    <w:rsid w:val="00B51162"/>
    <w:rsid w:val="00B513AF"/>
    <w:rsid w:val="00B56751"/>
    <w:rsid w:val="00B62F68"/>
    <w:rsid w:val="00B85BDE"/>
    <w:rsid w:val="00B864CC"/>
    <w:rsid w:val="00BA7FA1"/>
    <w:rsid w:val="00BB2335"/>
    <w:rsid w:val="00BB5BE1"/>
    <w:rsid w:val="00BC07CE"/>
    <w:rsid w:val="00BD107F"/>
    <w:rsid w:val="00BE1BCE"/>
    <w:rsid w:val="00BF4B28"/>
    <w:rsid w:val="00C07BBE"/>
    <w:rsid w:val="00C25FE7"/>
    <w:rsid w:val="00C36ABF"/>
    <w:rsid w:val="00C473AE"/>
    <w:rsid w:val="00C80E07"/>
    <w:rsid w:val="00C95EDA"/>
    <w:rsid w:val="00CC16EB"/>
    <w:rsid w:val="00CC760A"/>
    <w:rsid w:val="00CD7770"/>
    <w:rsid w:val="00CE04DF"/>
    <w:rsid w:val="00CE4AA6"/>
    <w:rsid w:val="00CF1617"/>
    <w:rsid w:val="00CF7BF6"/>
    <w:rsid w:val="00D00C4F"/>
    <w:rsid w:val="00D178D4"/>
    <w:rsid w:val="00D35D56"/>
    <w:rsid w:val="00D4391F"/>
    <w:rsid w:val="00D543E0"/>
    <w:rsid w:val="00D62F24"/>
    <w:rsid w:val="00D93148"/>
    <w:rsid w:val="00DA0F50"/>
    <w:rsid w:val="00DB06B1"/>
    <w:rsid w:val="00DB1DE5"/>
    <w:rsid w:val="00DB55ED"/>
    <w:rsid w:val="00DD0985"/>
    <w:rsid w:val="00DD4B0F"/>
    <w:rsid w:val="00DD4D6F"/>
    <w:rsid w:val="00DD64CE"/>
    <w:rsid w:val="00DE05CA"/>
    <w:rsid w:val="00DF71B0"/>
    <w:rsid w:val="00E02EF6"/>
    <w:rsid w:val="00E06791"/>
    <w:rsid w:val="00E14AD3"/>
    <w:rsid w:val="00E20A63"/>
    <w:rsid w:val="00E2708E"/>
    <w:rsid w:val="00E34D65"/>
    <w:rsid w:val="00E41EDD"/>
    <w:rsid w:val="00E51C46"/>
    <w:rsid w:val="00E534FC"/>
    <w:rsid w:val="00E710E5"/>
    <w:rsid w:val="00E76D5B"/>
    <w:rsid w:val="00E84F65"/>
    <w:rsid w:val="00E918FC"/>
    <w:rsid w:val="00EA0B88"/>
    <w:rsid w:val="00EA0D78"/>
    <w:rsid w:val="00EB134D"/>
    <w:rsid w:val="00EB197F"/>
    <w:rsid w:val="00EB5577"/>
    <w:rsid w:val="00ED48CD"/>
    <w:rsid w:val="00ED5A77"/>
    <w:rsid w:val="00ED5D81"/>
    <w:rsid w:val="00ED7658"/>
    <w:rsid w:val="00EE0E55"/>
    <w:rsid w:val="00EE108E"/>
    <w:rsid w:val="00EE1CC2"/>
    <w:rsid w:val="00EE74FF"/>
    <w:rsid w:val="00EF25F7"/>
    <w:rsid w:val="00F023D0"/>
    <w:rsid w:val="00F05957"/>
    <w:rsid w:val="00F20CD7"/>
    <w:rsid w:val="00F222C3"/>
    <w:rsid w:val="00F31884"/>
    <w:rsid w:val="00F31B2B"/>
    <w:rsid w:val="00F44D8E"/>
    <w:rsid w:val="00F464B2"/>
    <w:rsid w:val="00F6462A"/>
    <w:rsid w:val="00F646AB"/>
    <w:rsid w:val="00F65A30"/>
    <w:rsid w:val="00F71154"/>
    <w:rsid w:val="00F7310F"/>
    <w:rsid w:val="00F80EA7"/>
    <w:rsid w:val="00F853D2"/>
    <w:rsid w:val="00F87745"/>
    <w:rsid w:val="00F91A87"/>
    <w:rsid w:val="00FB1EEE"/>
    <w:rsid w:val="00FB4C08"/>
    <w:rsid w:val="00FE1607"/>
    <w:rsid w:val="00FE33DD"/>
    <w:rsid w:val="00FE365F"/>
    <w:rsid w:val="00FE38A7"/>
    <w:rsid w:val="00FE6DCC"/>
    <w:rsid w:val="047B475F"/>
    <w:rsid w:val="06655D09"/>
    <w:rsid w:val="0793513D"/>
    <w:rsid w:val="08775702"/>
    <w:rsid w:val="0D0A3F55"/>
    <w:rsid w:val="0D7D1256"/>
    <w:rsid w:val="0E727805"/>
    <w:rsid w:val="119546E7"/>
    <w:rsid w:val="11EE7E49"/>
    <w:rsid w:val="12FF0E66"/>
    <w:rsid w:val="15A4684A"/>
    <w:rsid w:val="16490CAF"/>
    <w:rsid w:val="17B762C7"/>
    <w:rsid w:val="18BA2340"/>
    <w:rsid w:val="1F672E3F"/>
    <w:rsid w:val="1F7B2724"/>
    <w:rsid w:val="1FB3723A"/>
    <w:rsid w:val="215D740C"/>
    <w:rsid w:val="22533EB9"/>
    <w:rsid w:val="24950E4C"/>
    <w:rsid w:val="2A434F50"/>
    <w:rsid w:val="2B804BE8"/>
    <w:rsid w:val="2BE67C2B"/>
    <w:rsid w:val="2C256D28"/>
    <w:rsid w:val="2CB207DD"/>
    <w:rsid w:val="2E1D693D"/>
    <w:rsid w:val="30157EDB"/>
    <w:rsid w:val="31172EEB"/>
    <w:rsid w:val="31842D55"/>
    <w:rsid w:val="33A647C9"/>
    <w:rsid w:val="33DD7F20"/>
    <w:rsid w:val="35C27F6C"/>
    <w:rsid w:val="36EC217C"/>
    <w:rsid w:val="37B13F89"/>
    <w:rsid w:val="390E0D56"/>
    <w:rsid w:val="3911317B"/>
    <w:rsid w:val="39BE5545"/>
    <w:rsid w:val="3AA708C3"/>
    <w:rsid w:val="3B6259BF"/>
    <w:rsid w:val="3D485EE2"/>
    <w:rsid w:val="3F6E2D9A"/>
    <w:rsid w:val="43D9479A"/>
    <w:rsid w:val="441E5408"/>
    <w:rsid w:val="44605FDE"/>
    <w:rsid w:val="44FE03F9"/>
    <w:rsid w:val="48425ABB"/>
    <w:rsid w:val="4902355D"/>
    <w:rsid w:val="4A807EB8"/>
    <w:rsid w:val="4A9B7DC4"/>
    <w:rsid w:val="4DC44D2C"/>
    <w:rsid w:val="52906D8E"/>
    <w:rsid w:val="54E7797D"/>
    <w:rsid w:val="5A6237D2"/>
    <w:rsid w:val="5C3743C7"/>
    <w:rsid w:val="5C441F21"/>
    <w:rsid w:val="5C7B7ADC"/>
    <w:rsid w:val="5FEB64C9"/>
    <w:rsid w:val="62032E9A"/>
    <w:rsid w:val="6243196E"/>
    <w:rsid w:val="62672517"/>
    <w:rsid w:val="62EA62B0"/>
    <w:rsid w:val="64BE068E"/>
    <w:rsid w:val="65526FC4"/>
    <w:rsid w:val="65EB75E5"/>
    <w:rsid w:val="6B6A5937"/>
    <w:rsid w:val="6C651A36"/>
    <w:rsid w:val="6F867177"/>
    <w:rsid w:val="6F923A1D"/>
    <w:rsid w:val="708F125F"/>
    <w:rsid w:val="75483861"/>
    <w:rsid w:val="76E11DE3"/>
    <w:rsid w:val="78FB56BE"/>
    <w:rsid w:val="79141FA5"/>
    <w:rsid w:val="79D00BBF"/>
    <w:rsid w:val="7C7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3EF7015E-5CAE-4A31-8419-3638777B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Char0">
    <w:name w:val="页脚 Char"/>
    <w:link w:val="a4"/>
    <w:qFormat/>
    <w:rPr>
      <w:kern w:val="2"/>
      <w:sz w:val="18"/>
      <w:szCs w:val="18"/>
    </w:rPr>
  </w:style>
  <w:style w:type="character" w:customStyle="1" w:styleId="Char1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52F30-D850-41FB-BB49-40DBA5B78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74</TotalTime>
  <Pages>2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xjtuse</cp:lastModifiedBy>
  <cp:revision>64</cp:revision>
  <dcterms:created xsi:type="dcterms:W3CDTF">2020-10-24T04:15:00Z</dcterms:created>
  <dcterms:modified xsi:type="dcterms:W3CDTF">2021-04-07T11:35:00Z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